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F67EA" w14:textId="2D4F0D80" w:rsidR="004D6B86" w:rsidRPr="00187483" w:rsidRDefault="00CE2F6A">
      <w:pPr>
        <w:pStyle w:val="Title"/>
        <w:rPr>
          <w:sz w:val="22"/>
          <w:szCs w:val="22"/>
        </w:rPr>
      </w:pPr>
      <w:r w:rsidRPr="00187483">
        <w:rPr>
          <w:sz w:val="22"/>
          <w:szCs w:val="22"/>
        </w:rPr>
        <w:t xml:space="preserve">Review </w:t>
      </w:r>
      <w:r w:rsidR="0093150B" w:rsidRPr="00187483">
        <w:rPr>
          <w:sz w:val="22"/>
          <w:szCs w:val="22"/>
        </w:rPr>
        <w:t>Article: Molecular Markers for the Evolutionary Basis of Sleep</w:t>
      </w:r>
      <w:r w:rsidRPr="00187483">
        <w:rPr>
          <w:sz w:val="22"/>
          <w:szCs w:val="22"/>
        </w:rPr>
        <w:t xml:space="preserve"> </w:t>
      </w:r>
    </w:p>
    <w:p w14:paraId="5A30F1F5" w14:textId="130A3968" w:rsidR="004D6B86" w:rsidRPr="00187483" w:rsidRDefault="00CE2F6A">
      <w:pPr>
        <w:pStyle w:val="Title2"/>
        <w:rPr>
          <w:sz w:val="22"/>
          <w:szCs w:val="22"/>
        </w:rPr>
      </w:pPr>
      <w:r w:rsidRPr="00187483">
        <w:rPr>
          <w:sz w:val="22"/>
          <w:szCs w:val="22"/>
        </w:rPr>
        <w:t>Gardner, Lauren</w:t>
      </w:r>
    </w:p>
    <w:p w14:paraId="0A491184" w14:textId="3ABC0D0E" w:rsidR="00EA6638" w:rsidRPr="00187483" w:rsidRDefault="00EA6638">
      <w:pPr>
        <w:pStyle w:val="Title2"/>
        <w:rPr>
          <w:sz w:val="20"/>
          <w:szCs w:val="20"/>
        </w:rPr>
      </w:pPr>
      <w:r w:rsidRPr="00187483">
        <w:rPr>
          <w:sz w:val="20"/>
          <w:szCs w:val="20"/>
        </w:rPr>
        <w:t>Scientific Writing, May 2021</w:t>
      </w:r>
    </w:p>
    <w:p w14:paraId="738A7112" w14:textId="77777777" w:rsidR="004D6B86" w:rsidRPr="00187483" w:rsidRDefault="00345333">
      <w:pPr>
        <w:pStyle w:val="SectionTitle"/>
        <w:rPr>
          <w:sz w:val="22"/>
          <w:szCs w:val="22"/>
        </w:rPr>
      </w:pPr>
      <w:r w:rsidRPr="00187483">
        <w:rPr>
          <w:sz w:val="22"/>
          <w:szCs w:val="22"/>
        </w:rPr>
        <w:lastRenderedPageBreak/>
        <w:t>Abstract</w:t>
      </w:r>
    </w:p>
    <w:p w14:paraId="7D0774C5" w14:textId="5DBD44AA" w:rsidR="004D6B86" w:rsidRPr="00187483" w:rsidRDefault="007F6C8C">
      <w:pPr>
        <w:rPr>
          <w:sz w:val="22"/>
          <w:szCs w:val="22"/>
        </w:rPr>
      </w:pPr>
      <w:r w:rsidRPr="00187483">
        <w:rPr>
          <w:sz w:val="22"/>
          <w:szCs w:val="22"/>
        </w:rPr>
        <w:t xml:space="preserve">This review highlights three articles that discuss the molecular basis of sleep. </w:t>
      </w:r>
      <w:r w:rsidR="001453CF" w:rsidRPr="00187483">
        <w:rPr>
          <w:sz w:val="22"/>
          <w:szCs w:val="22"/>
        </w:rPr>
        <w:t>I</w:t>
      </w:r>
      <w:r w:rsidR="00BC6DF9" w:rsidRPr="00187483">
        <w:rPr>
          <w:sz w:val="22"/>
          <w:szCs w:val="22"/>
        </w:rPr>
        <w:t xml:space="preserve">dentifying the </w:t>
      </w:r>
      <w:r w:rsidRPr="00187483">
        <w:rPr>
          <w:sz w:val="22"/>
          <w:szCs w:val="22"/>
        </w:rPr>
        <w:t>molecular markers of sleep across the animal kingdom</w:t>
      </w:r>
      <w:r w:rsidR="00BC6DF9" w:rsidRPr="00187483">
        <w:rPr>
          <w:sz w:val="22"/>
          <w:szCs w:val="22"/>
        </w:rPr>
        <w:t xml:space="preserve"> will help</w:t>
      </w:r>
      <w:r w:rsidRPr="00187483">
        <w:rPr>
          <w:sz w:val="22"/>
          <w:szCs w:val="22"/>
        </w:rPr>
        <w:t xml:space="preserve"> </w:t>
      </w:r>
      <w:r w:rsidR="009625D3" w:rsidRPr="00187483">
        <w:rPr>
          <w:sz w:val="22"/>
          <w:szCs w:val="22"/>
        </w:rPr>
        <w:t>elucidate</w:t>
      </w:r>
      <w:r w:rsidRPr="00187483">
        <w:rPr>
          <w:sz w:val="22"/>
          <w:szCs w:val="22"/>
        </w:rPr>
        <w:t xml:space="preserve"> the evolutionary basis of sleep. </w:t>
      </w:r>
      <w:r w:rsidR="00F80D39" w:rsidRPr="00187483">
        <w:rPr>
          <w:sz w:val="22"/>
          <w:szCs w:val="22"/>
        </w:rPr>
        <w:t xml:space="preserve">Three different animal models were used in these experiments: Zebrafish, </w:t>
      </w:r>
      <w:r w:rsidR="00F80D39" w:rsidRPr="00187483">
        <w:rPr>
          <w:i/>
          <w:iCs/>
          <w:sz w:val="22"/>
          <w:szCs w:val="22"/>
        </w:rPr>
        <w:t>Drosophila</w:t>
      </w:r>
      <w:r w:rsidR="00F80D39" w:rsidRPr="00187483">
        <w:rPr>
          <w:sz w:val="22"/>
          <w:szCs w:val="22"/>
        </w:rPr>
        <w:t xml:space="preserve">, and </w:t>
      </w:r>
      <w:r w:rsidR="00F80D39" w:rsidRPr="00187483">
        <w:rPr>
          <w:i/>
          <w:iCs/>
          <w:sz w:val="22"/>
          <w:szCs w:val="22"/>
        </w:rPr>
        <w:t>Hydra vulgaris</w:t>
      </w:r>
      <w:r w:rsidR="00F80D39" w:rsidRPr="00187483">
        <w:rPr>
          <w:sz w:val="22"/>
          <w:szCs w:val="22"/>
        </w:rPr>
        <w:t>. The Zebrafish study</w:t>
      </w:r>
      <w:r w:rsidR="00C556CB" w:rsidRPr="00187483">
        <w:rPr>
          <w:sz w:val="22"/>
          <w:szCs w:val="22"/>
          <w:vertAlign w:val="superscript"/>
        </w:rPr>
        <w:t>1</w:t>
      </w:r>
      <w:r w:rsidR="00F80D39" w:rsidRPr="00187483">
        <w:rPr>
          <w:sz w:val="22"/>
          <w:szCs w:val="22"/>
        </w:rPr>
        <w:t xml:space="preserve"> focused on c</w:t>
      </w:r>
      <w:r w:rsidR="00C556CB" w:rsidRPr="00187483">
        <w:rPr>
          <w:sz w:val="22"/>
          <w:szCs w:val="22"/>
        </w:rPr>
        <w:t>hromatin</w:t>
      </w:r>
      <w:r w:rsidR="00F80D39" w:rsidRPr="00187483">
        <w:rPr>
          <w:sz w:val="22"/>
          <w:szCs w:val="22"/>
        </w:rPr>
        <w:t xml:space="preserve"> dynamics within single neurons during sleep. The </w:t>
      </w:r>
      <w:r w:rsidR="00F80D39" w:rsidRPr="00187483">
        <w:rPr>
          <w:i/>
          <w:iCs/>
          <w:sz w:val="22"/>
          <w:szCs w:val="22"/>
        </w:rPr>
        <w:t>Drosophila</w:t>
      </w:r>
      <w:r w:rsidR="00F80D39" w:rsidRPr="00187483">
        <w:rPr>
          <w:sz w:val="22"/>
          <w:szCs w:val="22"/>
        </w:rPr>
        <w:t xml:space="preserve"> study</w:t>
      </w:r>
      <w:r w:rsidR="00C556CB" w:rsidRPr="00187483">
        <w:rPr>
          <w:sz w:val="22"/>
          <w:szCs w:val="22"/>
          <w:vertAlign w:val="superscript"/>
        </w:rPr>
        <w:t>2</w:t>
      </w:r>
      <w:r w:rsidR="00F80D39" w:rsidRPr="00187483">
        <w:rPr>
          <w:sz w:val="22"/>
          <w:szCs w:val="22"/>
        </w:rPr>
        <w:t xml:space="preserve"> focused on finding regulatory networks </w:t>
      </w:r>
      <w:r w:rsidR="00D70C4B" w:rsidRPr="00187483">
        <w:rPr>
          <w:sz w:val="22"/>
          <w:szCs w:val="22"/>
        </w:rPr>
        <w:t xml:space="preserve">for </w:t>
      </w:r>
      <w:r w:rsidR="00F80D39" w:rsidRPr="00187483">
        <w:rPr>
          <w:sz w:val="22"/>
          <w:szCs w:val="22"/>
        </w:rPr>
        <w:t xml:space="preserve">sleep </w:t>
      </w:r>
      <w:r w:rsidR="00D70C4B" w:rsidRPr="00187483">
        <w:rPr>
          <w:sz w:val="22"/>
          <w:szCs w:val="22"/>
        </w:rPr>
        <w:t>under environmental stress</w:t>
      </w:r>
      <w:r w:rsidR="00F80D39" w:rsidRPr="00187483">
        <w:rPr>
          <w:sz w:val="22"/>
          <w:szCs w:val="22"/>
        </w:rPr>
        <w:t xml:space="preserve">. The study on </w:t>
      </w:r>
      <w:r w:rsidR="00F80D39" w:rsidRPr="00187483">
        <w:rPr>
          <w:i/>
          <w:iCs/>
          <w:sz w:val="22"/>
          <w:szCs w:val="22"/>
        </w:rPr>
        <w:t>Hydra vulgaris</w:t>
      </w:r>
      <w:r w:rsidR="00C556CB" w:rsidRPr="00187483">
        <w:rPr>
          <w:sz w:val="22"/>
          <w:szCs w:val="22"/>
          <w:vertAlign w:val="superscript"/>
        </w:rPr>
        <w:t>3</w:t>
      </w:r>
      <w:r w:rsidR="00F80D39" w:rsidRPr="00187483">
        <w:rPr>
          <w:sz w:val="22"/>
          <w:szCs w:val="22"/>
        </w:rPr>
        <w:t xml:space="preserve"> established the animal as a</w:t>
      </w:r>
      <w:r w:rsidR="0083669E" w:rsidRPr="00187483">
        <w:rPr>
          <w:sz w:val="22"/>
          <w:szCs w:val="22"/>
        </w:rPr>
        <w:t xml:space="preserve"> </w:t>
      </w:r>
      <w:r w:rsidR="00F80D39" w:rsidRPr="00187483">
        <w:rPr>
          <w:sz w:val="22"/>
          <w:szCs w:val="22"/>
        </w:rPr>
        <w:t>primitive model</w:t>
      </w:r>
      <w:r w:rsidR="00D70C4B" w:rsidRPr="00187483">
        <w:rPr>
          <w:sz w:val="22"/>
          <w:szCs w:val="22"/>
        </w:rPr>
        <w:t xml:space="preserve"> in addition to locating conserved molecular markers. </w:t>
      </w:r>
      <w:r w:rsidR="00A6077E" w:rsidRPr="00187483">
        <w:rPr>
          <w:sz w:val="22"/>
          <w:szCs w:val="22"/>
        </w:rPr>
        <w:t>The studies showcase how the complexity of sleep can be studied at different scales, in different species, and how similarities and differences across species can shed light on</w:t>
      </w:r>
      <w:r w:rsidR="00B57CC3" w:rsidRPr="00187483">
        <w:rPr>
          <w:sz w:val="22"/>
          <w:szCs w:val="22"/>
        </w:rPr>
        <w:t xml:space="preserve"> the</w:t>
      </w:r>
      <w:r w:rsidR="00A6077E" w:rsidRPr="00187483">
        <w:rPr>
          <w:sz w:val="22"/>
          <w:szCs w:val="22"/>
        </w:rPr>
        <w:t xml:space="preserve"> evolutionary origins of sleep. </w:t>
      </w:r>
    </w:p>
    <w:p w14:paraId="7F09F135" w14:textId="1C23E516" w:rsidR="004D6B86" w:rsidRPr="00187483" w:rsidRDefault="00CE2F6A" w:rsidP="00AC2F3D">
      <w:pPr>
        <w:pStyle w:val="SectionTitle"/>
        <w:rPr>
          <w:sz w:val="22"/>
          <w:szCs w:val="22"/>
        </w:rPr>
      </w:pPr>
      <w:r w:rsidRPr="00187483">
        <w:rPr>
          <w:sz w:val="22"/>
          <w:szCs w:val="22"/>
        </w:rPr>
        <w:lastRenderedPageBreak/>
        <w:t>Biological Problems</w:t>
      </w:r>
    </w:p>
    <w:p w14:paraId="0CB03C83" w14:textId="5BC51B77" w:rsidR="004D6B86" w:rsidRPr="00187483" w:rsidRDefault="003D0F01" w:rsidP="00363ED9">
      <w:pPr>
        <w:rPr>
          <w:sz w:val="22"/>
          <w:szCs w:val="22"/>
        </w:rPr>
      </w:pPr>
      <w:r w:rsidRPr="00187483">
        <w:rPr>
          <w:sz w:val="22"/>
          <w:szCs w:val="22"/>
        </w:rPr>
        <w:t>What are the molecular markers we can use to track mechanisms of sleep across phylogeny? In a recent article by</w:t>
      </w:r>
      <w:r w:rsidR="00363ED9" w:rsidRPr="00187483">
        <w:rPr>
          <w:sz w:val="22"/>
          <w:szCs w:val="22"/>
        </w:rPr>
        <w:t xml:space="preserve"> </w:t>
      </w:r>
      <w:r w:rsidRPr="00187483">
        <w:rPr>
          <w:sz w:val="22"/>
          <w:szCs w:val="22"/>
        </w:rPr>
        <w:t>Zada et al</w:t>
      </w:r>
      <w:r w:rsidR="00963D52" w:rsidRPr="00187483">
        <w:rPr>
          <w:sz w:val="22"/>
          <w:szCs w:val="22"/>
        </w:rPr>
        <w:t>.</w:t>
      </w:r>
      <w:r w:rsidR="004C780D" w:rsidRPr="00187483">
        <w:rPr>
          <w:sz w:val="22"/>
          <w:szCs w:val="22"/>
        </w:rPr>
        <w:t>,</w:t>
      </w:r>
      <w:r w:rsidR="00963D52" w:rsidRPr="00187483">
        <w:rPr>
          <w:sz w:val="22"/>
          <w:szCs w:val="22"/>
          <w:vertAlign w:val="superscript"/>
        </w:rPr>
        <w:t>1</w:t>
      </w:r>
      <w:r w:rsidRPr="00187483">
        <w:rPr>
          <w:sz w:val="22"/>
          <w:szCs w:val="22"/>
        </w:rPr>
        <w:t xml:space="preserve"> sleep is explored in a single neuron. Sleep is known to </w:t>
      </w:r>
      <w:r w:rsidR="00595B1E" w:rsidRPr="00187483">
        <w:rPr>
          <w:sz w:val="22"/>
          <w:szCs w:val="22"/>
        </w:rPr>
        <w:t>aid in biosynthesis, conserve energy, improve synaptic plasticity, and consolidate memory</w:t>
      </w:r>
      <w:r w:rsidR="00EA5F70" w:rsidRPr="00187483">
        <w:rPr>
          <w:sz w:val="22"/>
          <w:szCs w:val="22"/>
        </w:rPr>
        <w:t>. H</w:t>
      </w:r>
      <w:r w:rsidR="00595B1E" w:rsidRPr="00187483">
        <w:rPr>
          <w:sz w:val="22"/>
          <w:szCs w:val="22"/>
        </w:rPr>
        <w:t>owever</w:t>
      </w:r>
      <w:r w:rsidR="002B02A2" w:rsidRPr="00187483">
        <w:rPr>
          <w:sz w:val="22"/>
          <w:szCs w:val="22"/>
        </w:rPr>
        <w:t xml:space="preserve">, </w:t>
      </w:r>
      <w:r w:rsidR="00595B1E" w:rsidRPr="00187483">
        <w:rPr>
          <w:sz w:val="22"/>
          <w:szCs w:val="22"/>
        </w:rPr>
        <w:t>we are still unsure why sleep</w:t>
      </w:r>
      <w:r w:rsidR="00CF2342" w:rsidRPr="00187483">
        <w:rPr>
          <w:sz w:val="22"/>
          <w:szCs w:val="22"/>
        </w:rPr>
        <w:t xml:space="preserve"> has</w:t>
      </w:r>
      <w:r w:rsidR="00595B1E" w:rsidRPr="00187483">
        <w:rPr>
          <w:sz w:val="22"/>
          <w:szCs w:val="22"/>
        </w:rPr>
        <w:t xml:space="preserve"> evolved and what molecular marker</w:t>
      </w:r>
      <w:r w:rsidR="005D07D2" w:rsidRPr="00187483">
        <w:rPr>
          <w:sz w:val="22"/>
          <w:szCs w:val="22"/>
        </w:rPr>
        <w:t>s</w:t>
      </w:r>
      <w:r w:rsidR="00595B1E" w:rsidRPr="00187483">
        <w:rPr>
          <w:sz w:val="22"/>
          <w:szCs w:val="22"/>
        </w:rPr>
        <w:t xml:space="preserve"> can therefore track sleep across the animal kingdom. </w:t>
      </w:r>
      <w:r w:rsidR="00963D52" w:rsidRPr="00187483">
        <w:rPr>
          <w:sz w:val="22"/>
          <w:szCs w:val="22"/>
        </w:rPr>
        <w:t>Zada et al. investigated</w:t>
      </w:r>
      <w:r w:rsidR="00CF2342" w:rsidRPr="00187483">
        <w:rPr>
          <w:sz w:val="22"/>
          <w:szCs w:val="22"/>
        </w:rPr>
        <w:t xml:space="preserve"> if </w:t>
      </w:r>
      <w:r w:rsidR="00452180" w:rsidRPr="00187483">
        <w:rPr>
          <w:sz w:val="22"/>
          <w:szCs w:val="22"/>
        </w:rPr>
        <w:t>a potential</w:t>
      </w:r>
      <w:r w:rsidR="00CF2342" w:rsidRPr="00187483">
        <w:rPr>
          <w:sz w:val="22"/>
          <w:szCs w:val="22"/>
        </w:rPr>
        <w:t xml:space="preserve"> molecular marker</w:t>
      </w:r>
      <w:r w:rsidR="00452180" w:rsidRPr="00187483">
        <w:rPr>
          <w:sz w:val="22"/>
          <w:szCs w:val="22"/>
        </w:rPr>
        <w:t xml:space="preserve"> c</w:t>
      </w:r>
      <w:r w:rsidR="00CF2342" w:rsidRPr="00187483">
        <w:rPr>
          <w:sz w:val="22"/>
          <w:szCs w:val="22"/>
        </w:rPr>
        <w:t>ould be</w:t>
      </w:r>
      <w:r w:rsidR="008B0318" w:rsidRPr="00187483">
        <w:rPr>
          <w:sz w:val="22"/>
          <w:szCs w:val="22"/>
        </w:rPr>
        <w:t xml:space="preserve"> found by observing how </w:t>
      </w:r>
      <w:r w:rsidR="008469BA" w:rsidRPr="00187483">
        <w:rPr>
          <w:sz w:val="22"/>
          <w:szCs w:val="22"/>
        </w:rPr>
        <w:t>chromosomal architecture</w:t>
      </w:r>
      <w:r w:rsidR="008B0318" w:rsidRPr="00187483">
        <w:rPr>
          <w:sz w:val="22"/>
          <w:szCs w:val="22"/>
        </w:rPr>
        <w:t xml:space="preserve"> changes during sleep.</w:t>
      </w:r>
      <w:r w:rsidR="00AC2F3D" w:rsidRPr="00187483">
        <w:rPr>
          <w:sz w:val="22"/>
          <w:szCs w:val="22"/>
        </w:rPr>
        <w:t xml:space="preserve"> </w:t>
      </w:r>
    </w:p>
    <w:p w14:paraId="03D62602" w14:textId="0042B8E6" w:rsidR="00963D52" w:rsidRPr="00187483" w:rsidRDefault="001453CF" w:rsidP="00363ED9">
      <w:pPr>
        <w:rPr>
          <w:sz w:val="22"/>
          <w:szCs w:val="22"/>
        </w:rPr>
      </w:pPr>
      <w:r w:rsidRPr="00187483">
        <w:rPr>
          <w:sz w:val="22"/>
          <w:szCs w:val="22"/>
        </w:rPr>
        <w:t xml:space="preserve">Sleep is rhythmic each day, or circadian. </w:t>
      </w:r>
      <w:r w:rsidR="00382807" w:rsidRPr="00187483">
        <w:rPr>
          <w:sz w:val="22"/>
          <w:szCs w:val="22"/>
        </w:rPr>
        <w:t>Chromosomal rearrangements</w:t>
      </w:r>
      <w:r w:rsidR="007C1D64" w:rsidRPr="00187483">
        <w:rPr>
          <w:sz w:val="22"/>
          <w:szCs w:val="22"/>
        </w:rPr>
        <w:t xml:space="preserve"> contribute to </w:t>
      </w:r>
      <w:r w:rsidR="00382807" w:rsidRPr="00187483">
        <w:rPr>
          <w:sz w:val="22"/>
          <w:szCs w:val="22"/>
        </w:rPr>
        <w:t>how circadian genes and sleep-related genes are expressed. Zada et al. hypothesized that if chromatin dynamics and circadian rhythms were linked, chromatin dynamics might</w:t>
      </w:r>
      <w:r w:rsidR="00EC350A" w:rsidRPr="00187483">
        <w:rPr>
          <w:sz w:val="22"/>
          <w:szCs w:val="22"/>
        </w:rPr>
        <w:t xml:space="preserve"> be </w:t>
      </w:r>
      <w:r w:rsidR="000B007D" w:rsidRPr="00187483">
        <w:rPr>
          <w:sz w:val="22"/>
          <w:szCs w:val="22"/>
        </w:rPr>
        <w:t>crucial</w:t>
      </w:r>
      <w:r w:rsidR="00EC350A" w:rsidRPr="00187483">
        <w:rPr>
          <w:sz w:val="22"/>
          <w:szCs w:val="22"/>
        </w:rPr>
        <w:t xml:space="preserve"> to observe within a single neuron.</w:t>
      </w:r>
      <w:r w:rsidR="00EC6EBE" w:rsidRPr="00187483">
        <w:rPr>
          <w:sz w:val="22"/>
          <w:szCs w:val="22"/>
        </w:rPr>
        <w:t xml:space="preserve"> </w:t>
      </w:r>
    </w:p>
    <w:p w14:paraId="220EB625" w14:textId="2C219FBC" w:rsidR="00EC6EBE" w:rsidRPr="00187483" w:rsidRDefault="00EC6EBE" w:rsidP="00363ED9">
      <w:pPr>
        <w:rPr>
          <w:sz w:val="22"/>
          <w:szCs w:val="22"/>
        </w:rPr>
      </w:pPr>
      <w:r w:rsidRPr="00187483">
        <w:rPr>
          <w:sz w:val="22"/>
          <w:szCs w:val="22"/>
        </w:rPr>
        <w:t xml:space="preserve">By analyzing chromosomal dynamics in zebrafish, Zada et al. were able to see how chromatin rearrangements reduced the number of DNA double-strand breaks during sleeping hours in single neurons. </w:t>
      </w:r>
      <w:r w:rsidR="00AC2F3D" w:rsidRPr="00187483">
        <w:rPr>
          <w:sz w:val="22"/>
          <w:szCs w:val="22"/>
        </w:rPr>
        <w:t xml:space="preserve">Zada et al. therefore understood sleep to be a state for single-neuron nuclear maintenance. When enough DNA damage has been accumulated, sleep is triggered, and neurons go into a repair state, where increased chromatin reorganization then occurs. </w:t>
      </w:r>
      <w:r w:rsidR="006C6B16" w:rsidRPr="00187483">
        <w:rPr>
          <w:sz w:val="22"/>
          <w:szCs w:val="22"/>
        </w:rPr>
        <w:t xml:space="preserve">The findings </w:t>
      </w:r>
      <w:r w:rsidR="00521A68" w:rsidRPr="00187483">
        <w:rPr>
          <w:sz w:val="22"/>
          <w:szCs w:val="22"/>
        </w:rPr>
        <w:t>support that</w:t>
      </w:r>
      <w:r w:rsidR="00BC50ED" w:rsidRPr="00187483">
        <w:rPr>
          <w:sz w:val="22"/>
          <w:szCs w:val="22"/>
        </w:rPr>
        <w:t xml:space="preserve"> sleep may have evolved to regulate the function of single neurons, so that they can repair DNA damage and work together to promote healthy </w:t>
      </w:r>
      <w:r w:rsidR="00464991" w:rsidRPr="00187483">
        <w:rPr>
          <w:sz w:val="22"/>
          <w:szCs w:val="22"/>
        </w:rPr>
        <w:t>living</w:t>
      </w:r>
      <w:r w:rsidR="00BC50ED" w:rsidRPr="00187483">
        <w:rPr>
          <w:sz w:val="22"/>
          <w:szCs w:val="22"/>
        </w:rPr>
        <w:t xml:space="preserve"> in the waking state. </w:t>
      </w:r>
    </w:p>
    <w:p w14:paraId="4F8971BD" w14:textId="031DD1AD" w:rsidR="00760F37" w:rsidRPr="00187483" w:rsidRDefault="002277E8" w:rsidP="00363ED9">
      <w:pPr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</w:pPr>
      <w:r w:rsidRPr="00187483">
        <w:rPr>
          <w:sz w:val="22"/>
          <w:szCs w:val="22"/>
        </w:rPr>
        <w:t xml:space="preserve">In </w:t>
      </w:r>
      <w:r w:rsidR="00C47C46" w:rsidRPr="00187483">
        <w:rPr>
          <w:sz w:val="22"/>
          <w:szCs w:val="22"/>
        </w:rPr>
        <w:t xml:space="preserve">the article by </w:t>
      </w:r>
      <w:proofErr w:type="spellStart"/>
      <w:r w:rsidR="00C47C46" w:rsidRPr="00187483"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t>Melnattur</w:t>
      </w:r>
      <w:proofErr w:type="spellEnd"/>
      <w:r w:rsidR="00C47C46" w:rsidRPr="00187483"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t xml:space="preserve"> et al.</w:t>
      </w:r>
      <w:r w:rsidR="003279B2" w:rsidRPr="00187483">
        <w:rPr>
          <w:rFonts w:ascii="Times New Roman" w:eastAsia="Times New Roman" w:hAnsi="Times New Roman" w:cs="Times New Roman"/>
          <w:color w:val="auto"/>
          <w:sz w:val="22"/>
          <w:szCs w:val="22"/>
          <w:vertAlign w:val="superscript"/>
          <w:lang w:eastAsia="en-US"/>
        </w:rPr>
        <w:t>2</w:t>
      </w:r>
      <w:r w:rsidR="00C47C46" w:rsidRPr="00187483"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t>, sleep is explored</w:t>
      </w:r>
      <w:r w:rsidR="008B556B" w:rsidRPr="00187483"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t xml:space="preserve"> in </w:t>
      </w:r>
      <w:r w:rsidR="008B556B" w:rsidRPr="00187483">
        <w:rPr>
          <w:rFonts w:ascii="Times New Roman" w:eastAsia="Times New Roman" w:hAnsi="Times New Roman" w:cs="Times New Roman"/>
          <w:i/>
          <w:iCs/>
          <w:color w:val="auto"/>
          <w:sz w:val="22"/>
          <w:szCs w:val="22"/>
          <w:lang w:eastAsia="en-US"/>
        </w:rPr>
        <w:t>Drosophila</w:t>
      </w:r>
      <w:r w:rsidR="00EC2036" w:rsidRPr="00187483"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t xml:space="preserve"> under environmental stress. We know that sleep is restorative, </w:t>
      </w:r>
      <w:r w:rsidR="003279B2" w:rsidRPr="00187483"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t xml:space="preserve">yet the regulatory neuronal pathways involved in sleep under stressful conditions is unknown. </w:t>
      </w:r>
      <w:proofErr w:type="spellStart"/>
      <w:r w:rsidR="003279B2" w:rsidRPr="00187483"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t>Melnattur</w:t>
      </w:r>
      <w:proofErr w:type="spellEnd"/>
      <w:r w:rsidR="003279B2" w:rsidRPr="00187483"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t xml:space="preserve"> et al. </w:t>
      </w:r>
      <w:r w:rsidR="00255B62" w:rsidRPr="00187483"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t>experimented with</w:t>
      </w:r>
      <w:r w:rsidR="005E17C4" w:rsidRPr="00187483"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t xml:space="preserve"> </w:t>
      </w:r>
      <w:r w:rsidR="005E17C4" w:rsidRPr="00187483">
        <w:rPr>
          <w:rFonts w:ascii="Times New Roman" w:eastAsia="Times New Roman" w:hAnsi="Times New Roman" w:cs="Times New Roman"/>
          <w:i/>
          <w:iCs/>
          <w:color w:val="auto"/>
          <w:sz w:val="22"/>
          <w:szCs w:val="22"/>
          <w:lang w:eastAsia="en-US"/>
        </w:rPr>
        <w:t>Drosophila</w:t>
      </w:r>
      <w:r w:rsidR="005E17C4" w:rsidRPr="00187483"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t xml:space="preserve"> wings</w:t>
      </w:r>
      <w:r w:rsidR="00A53731" w:rsidRPr="00187483"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t xml:space="preserve"> to </w:t>
      </w:r>
      <w:r w:rsidR="00904BB6" w:rsidRPr="00187483"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t>understand</w:t>
      </w:r>
      <w:r w:rsidR="00A53731" w:rsidRPr="00187483"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t xml:space="preserve"> the relationship between</w:t>
      </w:r>
      <w:r w:rsidR="00810D32" w:rsidRPr="00187483"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t xml:space="preserve"> </w:t>
      </w:r>
      <w:r w:rsidR="00A53731" w:rsidRPr="00187483"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t xml:space="preserve">sensory </w:t>
      </w:r>
      <w:r w:rsidR="00760F37" w:rsidRPr="00187483"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t>processing</w:t>
      </w:r>
      <w:r w:rsidR="004C780D" w:rsidRPr="00187483"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t xml:space="preserve"> and restorative sleep.</w:t>
      </w:r>
    </w:p>
    <w:p w14:paraId="13202770" w14:textId="7E019F30" w:rsidR="00082DE7" w:rsidRPr="00187483" w:rsidRDefault="006317C1" w:rsidP="00363ED9">
      <w:pPr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</w:pPr>
      <w:proofErr w:type="spellStart"/>
      <w:r w:rsidRPr="00187483"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t>Melnattur</w:t>
      </w:r>
      <w:proofErr w:type="spellEnd"/>
      <w:r w:rsidRPr="00187483"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t xml:space="preserve"> et al. initiated damage to </w:t>
      </w:r>
      <w:r w:rsidRPr="00187483">
        <w:rPr>
          <w:rFonts w:ascii="Times New Roman" w:eastAsia="Times New Roman" w:hAnsi="Times New Roman" w:cs="Times New Roman"/>
          <w:i/>
          <w:iCs/>
          <w:color w:val="auto"/>
          <w:sz w:val="22"/>
          <w:szCs w:val="22"/>
          <w:lang w:eastAsia="en-US"/>
        </w:rPr>
        <w:t>Drosophila</w:t>
      </w:r>
      <w:r w:rsidRPr="00187483"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t xml:space="preserve"> wings</w:t>
      </w:r>
      <w:r w:rsidR="002B1900" w:rsidRPr="00187483"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t xml:space="preserve">, </w:t>
      </w:r>
      <w:r w:rsidR="004C780D" w:rsidRPr="00187483"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t xml:space="preserve">immediately </w:t>
      </w:r>
      <w:r w:rsidR="00D9546C" w:rsidRPr="00187483"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t>promoting</w:t>
      </w:r>
      <w:r w:rsidRPr="00187483"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t xml:space="preserve"> longer sleep</w:t>
      </w:r>
      <w:r w:rsidR="00D9546C" w:rsidRPr="00187483"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t xml:space="preserve"> duration</w:t>
      </w:r>
      <w:r w:rsidRPr="00187483"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t xml:space="preserve"> in the fly. Researchers tracked sets of neuron</w:t>
      </w:r>
      <w:r w:rsidR="00276E1C" w:rsidRPr="00187483"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t>s</w:t>
      </w:r>
      <w:r w:rsidRPr="00187483"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t xml:space="preserve">, </w:t>
      </w:r>
      <w:r w:rsidR="00276E1C" w:rsidRPr="00187483"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t xml:space="preserve">exploring how damage to peripheral wing neurons set off signals that eventually </w:t>
      </w:r>
      <w:r w:rsidR="00CF3A15" w:rsidRPr="00187483"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t>reach</w:t>
      </w:r>
      <w:r w:rsidR="00D9546C" w:rsidRPr="00187483"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t>ed</w:t>
      </w:r>
      <w:r w:rsidR="00276E1C" w:rsidRPr="00187483"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t xml:space="preserve"> the brain</w:t>
      </w:r>
      <w:r w:rsidR="00CF3A15" w:rsidRPr="00187483"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t xml:space="preserve"> and induce</w:t>
      </w:r>
      <w:r w:rsidR="00D9546C" w:rsidRPr="00187483"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t>d</w:t>
      </w:r>
      <w:r w:rsidR="00CF3A15" w:rsidRPr="00187483"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t xml:space="preserve"> sleep</w:t>
      </w:r>
      <w:r w:rsidR="00276E1C" w:rsidRPr="00187483"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t>.</w:t>
      </w:r>
      <w:r w:rsidR="00F06A80" w:rsidRPr="00187483"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t xml:space="preserve"> This allowed researchers to understand </w:t>
      </w:r>
      <w:r w:rsidR="00A07BA8" w:rsidRPr="00187483"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t>how</w:t>
      </w:r>
      <w:r w:rsidR="00F06A80" w:rsidRPr="00187483"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t xml:space="preserve"> chemosensory and mechanosensory neurons trigger changes leading to longer sleep </w:t>
      </w:r>
      <w:r w:rsidR="00F06A80" w:rsidRPr="00187483"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lastRenderedPageBreak/>
        <w:t>states</w:t>
      </w:r>
      <w:r w:rsidR="00224BB0" w:rsidRPr="00187483"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t xml:space="preserve">. </w:t>
      </w:r>
      <w:r w:rsidR="00DF109D" w:rsidRPr="00187483"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t xml:space="preserve">It also allowed researchers to understand </w:t>
      </w:r>
      <w:r w:rsidR="002A3B2D" w:rsidRPr="00187483"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t xml:space="preserve">how groups of </w:t>
      </w:r>
      <w:r w:rsidR="00A07BA8" w:rsidRPr="00187483"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t>sensory neurons were</w:t>
      </w:r>
      <w:r w:rsidR="00A42811" w:rsidRPr="00187483"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t xml:space="preserve"> </w:t>
      </w:r>
      <w:r w:rsidR="00A07BA8" w:rsidRPr="00187483"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t xml:space="preserve">responsible for </w:t>
      </w:r>
      <w:r w:rsidR="002A3B2D" w:rsidRPr="00187483"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t>directing important sleep regulatory pathways.</w:t>
      </w:r>
    </w:p>
    <w:p w14:paraId="6980D462" w14:textId="6D9B13E1" w:rsidR="00A15446" w:rsidRPr="00187483" w:rsidRDefault="00AB2E33" w:rsidP="00363ED9">
      <w:pPr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</w:pPr>
      <w:proofErr w:type="spellStart"/>
      <w:r w:rsidRPr="00187483"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t>Melnattur</w:t>
      </w:r>
      <w:proofErr w:type="spellEnd"/>
      <w:r w:rsidRPr="00187483"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t xml:space="preserve"> et al. touched on the larger issue of sleep plasticity and how evolution has favored this type of plasticity. </w:t>
      </w:r>
      <w:r w:rsidR="009653A1" w:rsidRPr="00187483"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t xml:space="preserve">The experiment </w:t>
      </w:r>
      <w:r w:rsidR="00CE0594" w:rsidRPr="00187483"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t>begins to understand how several neuronal circuits connect sensory inputs in the fly wing with the brain</w:t>
      </w:r>
      <w:r w:rsidR="000D3F64" w:rsidRPr="00187483"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t xml:space="preserve">. </w:t>
      </w:r>
      <w:r w:rsidR="00E47A9A" w:rsidRPr="00187483"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t xml:space="preserve">From this we can start to see how sleep plasticity </w:t>
      </w:r>
      <w:r w:rsidR="00433330" w:rsidRPr="00187483"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t>could depend on several interconnected pathways</w:t>
      </w:r>
      <w:r w:rsidR="00A15446" w:rsidRPr="00187483"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t xml:space="preserve">. These pathways could be highly conserved, emphasizing how important sleep is for </w:t>
      </w:r>
      <w:r w:rsidR="00B33DFA" w:rsidRPr="00187483"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t>maintaining</w:t>
      </w:r>
      <w:r w:rsidR="00A15446" w:rsidRPr="00187483"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t xml:space="preserve"> plasticity</w:t>
      </w:r>
      <w:r w:rsidR="007E101D" w:rsidRPr="00187483"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t xml:space="preserve"> and </w:t>
      </w:r>
      <w:r w:rsidR="00A15446" w:rsidRPr="00187483"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t>restoring</w:t>
      </w:r>
      <w:r w:rsidR="00B33DFA" w:rsidRPr="00187483"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t xml:space="preserve"> bodily integrit</w:t>
      </w:r>
      <w:r w:rsidR="0085231A" w:rsidRPr="00187483"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t xml:space="preserve">y in the face of ecological challenges. </w:t>
      </w:r>
    </w:p>
    <w:p w14:paraId="37827B37" w14:textId="397908DD" w:rsidR="007E7875" w:rsidRPr="00187483" w:rsidRDefault="005A4BC9" w:rsidP="00363ED9">
      <w:pPr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</w:pPr>
      <w:r w:rsidRPr="00187483"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t>Researchers further explored the evolutionary origins of sleep i</w:t>
      </w:r>
      <w:r w:rsidR="001A1D24" w:rsidRPr="00187483"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t xml:space="preserve">n </w:t>
      </w:r>
      <w:r w:rsidR="004002A4" w:rsidRPr="00187483"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t xml:space="preserve">the </w:t>
      </w:r>
      <w:r w:rsidRPr="00187483"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t>study</w:t>
      </w:r>
      <w:r w:rsidR="004002A4" w:rsidRPr="00187483"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t xml:space="preserve"> by </w:t>
      </w:r>
      <w:proofErr w:type="spellStart"/>
      <w:r w:rsidR="001A1D24" w:rsidRPr="00187483"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t>Kanaya</w:t>
      </w:r>
      <w:proofErr w:type="spellEnd"/>
      <w:r w:rsidR="001A1D24" w:rsidRPr="00187483"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t xml:space="preserve"> et al.</w:t>
      </w:r>
      <w:r w:rsidR="001A1D24" w:rsidRPr="00187483">
        <w:rPr>
          <w:rFonts w:ascii="Times New Roman" w:eastAsia="Times New Roman" w:hAnsi="Times New Roman" w:cs="Times New Roman"/>
          <w:color w:val="auto"/>
          <w:sz w:val="22"/>
          <w:szCs w:val="22"/>
          <w:vertAlign w:val="superscript"/>
          <w:lang w:eastAsia="en-US"/>
        </w:rPr>
        <w:t>3</w:t>
      </w:r>
      <w:r w:rsidRPr="00187483"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t xml:space="preserve">. Researchers observed the </w:t>
      </w:r>
      <w:r w:rsidR="00FD3762" w:rsidRPr="00187483"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t xml:space="preserve">primitive, 4-hour sleep state of the </w:t>
      </w:r>
      <w:r w:rsidRPr="00187483"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t xml:space="preserve">cnidarian </w:t>
      </w:r>
      <w:r w:rsidRPr="00187483">
        <w:rPr>
          <w:rFonts w:ascii="Times New Roman" w:eastAsia="Times New Roman" w:hAnsi="Times New Roman" w:cs="Times New Roman"/>
          <w:i/>
          <w:iCs/>
          <w:color w:val="auto"/>
          <w:sz w:val="22"/>
          <w:szCs w:val="22"/>
          <w:lang w:eastAsia="en-US"/>
        </w:rPr>
        <w:t>Hydra vulgaris</w:t>
      </w:r>
      <w:r w:rsidR="00933AD5" w:rsidRPr="00187483"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t xml:space="preserve">. They wanted to </w:t>
      </w:r>
      <w:r w:rsidR="00C27F83" w:rsidRPr="00187483"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t>understand if any molecular markers for sleep could be traced back to this brain-less species.</w:t>
      </w:r>
      <w:r w:rsidR="00D204B4" w:rsidRPr="00187483"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t xml:space="preserve"> Researchers analyzed gene expression in the </w:t>
      </w:r>
      <w:r w:rsidR="00D204B4" w:rsidRPr="00187483">
        <w:rPr>
          <w:rFonts w:ascii="Times New Roman" w:eastAsia="Times New Roman" w:hAnsi="Times New Roman" w:cs="Times New Roman"/>
          <w:i/>
          <w:iCs/>
          <w:color w:val="auto"/>
          <w:sz w:val="22"/>
          <w:szCs w:val="22"/>
          <w:lang w:eastAsia="en-US"/>
        </w:rPr>
        <w:t>H</w:t>
      </w:r>
      <w:r w:rsidR="00C52F54" w:rsidRPr="00187483">
        <w:rPr>
          <w:rFonts w:ascii="Times New Roman" w:eastAsia="Times New Roman" w:hAnsi="Times New Roman" w:cs="Times New Roman"/>
          <w:i/>
          <w:iCs/>
          <w:color w:val="auto"/>
          <w:sz w:val="22"/>
          <w:szCs w:val="22"/>
          <w:lang w:eastAsia="en-US"/>
        </w:rPr>
        <w:t>ydra</w:t>
      </w:r>
      <w:r w:rsidR="00D204B4" w:rsidRPr="00187483"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t xml:space="preserve"> finding sleep-inducing genes that are homologous to sleep genes in mammals. </w:t>
      </w:r>
      <w:r w:rsidR="00116AE8" w:rsidRPr="00187483">
        <w:rPr>
          <w:rFonts w:ascii="Times New Roman" w:eastAsia="Times New Roman" w:hAnsi="Times New Roman" w:cs="Times New Roman"/>
          <w:i/>
          <w:iCs/>
          <w:color w:val="auto"/>
          <w:sz w:val="22"/>
          <w:szCs w:val="22"/>
          <w:lang w:eastAsia="en-US"/>
        </w:rPr>
        <w:t>Hydra</w:t>
      </w:r>
      <w:r w:rsidR="00116AE8" w:rsidRPr="00187483"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t xml:space="preserve"> also reacted to several sleep-related neurotransmitters, suggesting tha</w:t>
      </w:r>
      <w:r w:rsidR="00763B59" w:rsidRPr="00187483"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t xml:space="preserve">t sleep regulatory pathways existed in primitive animals before the rise of the central nervous system. </w:t>
      </w:r>
    </w:p>
    <w:p w14:paraId="24977142" w14:textId="64A58079" w:rsidR="00C34A54" w:rsidRPr="00187483" w:rsidRDefault="00C34A54" w:rsidP="00363ED9">
      <w:pPr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</w:pPr>
      <w:proofErr w:type="spellStart"/>
      <w:r w:rsidRPr="00187483"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t>Kanaya</w:t>
      </w:r>
      <w:proofErr w:type="spellEnd"/>
      <w:r w:rsidRPr="00187483"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t xml:space="preserve"> et al. discovered that the 4-hour sleep state in </w:t>
      </w:r>
      <w:r w:rsidRPr="00187483">
        <w:rPr>
          <w:rFonts w:ascii="Times New Roman" w:eastAsia="Times New Roman" w:hAnsi="Times New Roman" w:cs="Times New Roman"/>
          <w:i/>
          <w:iCs/>
          <w:color w:val="auto"/>
          <w:sz w:val="22"/>
          <w:szCs w:val="22"/>
          <w:lang w:eastAsia="en-US"/>
        </w:rPr>
        <w:t>Hydra vulgaris</w:t>
      </w:r>
      <w:r w:rsidRPr="00187483"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t xml:space="preserve"> may represent an evolutionary intermediate between a primitive sleep state and more advanced circadian sleep states.</w:t>
      </w:r>
      <w:r w:rsidR="00BB70DF" w:rsidRPr="00187483"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t xml:space="preserve"> An intermediate sleep state would help scientists understand how the molecular components of sleep have evolved over time. The molecular components found in the </w:t>
      </w:r>
      <w:r w:rsidR="00BB70DF" w:rsidRPr="00187483">
        <w:rPr>
          <w:rFonts w:ascii="Times New Roman" w:eastAsia="Times New Roman" w:hAnsi="Times New Roman" w:cs="Times New Roman"/>
          <w:i/>
          <w:iCs/>
          <w:color w:val="auto"/>
          <w:sz w:val="22"/>
          <w:szCs w:val="22"/>
          <w:lang w:eastAsia="en-US"/>
        </w:rPr>
        <w:t>Hydra</w:t>
      </w:r>
      <w:r w:rsidR="00BB70DF" w:rsidRPr="00187483"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t xml:space="preserve"> also serve as a basis for discovering homologs in other </w:t>
      </w:r>
      <w:r w:rsidR="00730A47" w:rsidRPr="00187483"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t xml:space="preserve">animals. </w:t>
      </w:r>
      <w:r w:rsidR="009435B0" w:rsidRPr="00187483"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t xml:space="preserve">The findings </w:t>
      </w:r>
      <w:r w:rsidR="00283573" w:rsidRPr="00187483"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t>explore how</w:t>
      </w:r>
      <w:r w:rsidR="009435B0" w:rsidRPr="00187483"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t xml:space="preserve"> sleep </w:t>
      </w:r>
      <w:r w:rsidR="00283573" w:rsidRPr="00187483"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t>is an ancient process that has</w:t>
      </w:r>
      <w:r w:rsidR="009435B0" w:rsidRPr="00187483"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t xml:space="preserve"> shape</w:t>
      </w:r>
      <w:r w:rsidR="0095178E" w:rsidRPr="00187483"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t>d</w:t>
      </w:r>
      <w:r w:rsidR="009435B0" w:rsidRPr="00187483"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t xml:space="preserve"> the more sophisticated mammalian nervous systems we see today. </w:t>
      </w:r>
    </w:p>
    <w:p w14:paraId="1F63A3E4" w14:textId="77777777" w:rsidR="00D204B4" w:rsidRPr="00187483" w:rsidRDefault="00D204B4" w:rsidP="00363ED9">
      <w:pPr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</w:pPr>
    </w:p>
    <w:p w14:paraId="4A595EEC" w14:textId="79D3485F" w:rsidR="00CF1585" w:rsidRPr="00187483" w:rsidRDefault="00CF1585" w:rsidP="00CF1585">
      <w:pPr>
        <w:pStyle w:val="SectionTitle"/>
        <w:rPr>
          <w:sz w:val="22"/>
          <w:szCs w:val="22"/>
        </w:rPr>
      </w:pPr>
      <w:r w:rsidRPr="00187483">
        <w:rPr>
          <w:sz w:val="22"/>
          <w:szCs w:val="22"/>
        </w:rPr>
        <w:lastRenderedPageBreak/>
        <w:t>Experimental Approaches</w:t>
      </w:r>
    </w:p>
    <w:p w14:paraId="192D9D33" w14:textId="67300609" w:rsidR="00CF1585" w:rsidRPr="00187483" w:rsidRDefault="00CF1585" w:rsidP="00363ED9">
      <w:pPr>
        <w:rPr>
          <w:sz w:val="22"/>
          <w:szCs w:val="22"/>
        </w:rPr>
      </w:pPr>
      <w:r w:rsidRPr="00187483">
        <w:rPr>
          <w:sz w:val="22"/>
          <w:szCs w:val="22"/>
        </w:rPr>
        <w:t xml:space="preserve">In the </w:t>
      </w:r>
      <w:r w:rsidR="00D657AB" w:rsidRPr="00187483">
        <w:rPr>
          <w:sz w:val="22"/>
          <w:szCs w:val="22"/>
        </w:rPr>
        <w:t>experiment</w:t>
      </w:r>
      <w:r w:rsidRPr="00187483">
        <w:rPr>
          <w:sz w:val="22"/>
          <w:szCs w:val="22"/>
        </w:rPr>
        <w:t xml:space="preserve"> by Zada et al.,</w:t>
      </w:r>
      <w:proofErr w:type="gramStart"/>
      <w:r w:rsidRPr="00187483">
        <w:rPr>
          <w:sz w:val="22"/>
          <w:szCs w:val="22"/>
          <w:vertAlign w:val="superscript"/>
        </w:rPr>
        <w:t xml:space="preserve">1  </w:t>
      </w:r>
      <w:r w:rsidRPr="00187483">
        <w:rPr>
          <w:sz w:val="22"/>
          <w:szCs w:val="22"/>
        </w:rPr>
        <w:t>researchers</w:t>
      </w:r>
      <w:proofErr w:type="gramEnd"/>
      <w:r w:rsidRPr="00187483">
        <w:rPr>
          <w:sz w:val="22"/>
          <w:szCs w:val="22"/>
        </w:rPr>
        <w:t xml:space="preserve"> used telomere markers to track chromosomal activity in</w:t>
      </w:r>
      <w:r w:rsidR="009E767D" w:rsidRPr="00187483">
        <w:rPr>
          <w:sz w:val="22"/>
          <w:szCs w:val="22"/>
        </w:rPr>
        <w:t xml:space="preserve"> brain neurons of</w:t>
      </w:r>
      <w:r w:rsidRPr="00187483">
        <w:rPr>
          <w:sz w:val="22"/>
          <w:szCs w:val="22"/>
        </w:rPr>
        <w:t xml:space="preserve"> live zebrafish larvae.</w:t>
      </w:r>
      <w:r w:rsidR="00C33416" w:rsidRPr="00187483">
        <w:rPr>
          <w:sz w:val="22"/>
          <w:szCs w:val="22"/>
        </w:rPr>
        <w:t xml:space="preserve"> </w:t>
      </w:r>
      <w:r w:rsidR="009E767D" w:rsidRPr="00187483">
        <w:rPr>
          <w:sz w:val="22"/>
          <w:szCs w:val="22"/>
        </w:rPr>
        <w:t xml:space="preserve">They </w:t>
      </w:r>
      <w:r w:rsidR="00DA0E9D" w:rsidRPr="00187483">
        <w:rPr>
          <w:sz w:val="22"/>
          <w:szCs w:val="22"/>
        </w:rPr>
        <w:t xml:space="preserve">used microscopy to visualize </w:t>
      </w:r>
      <w:r w:rsidR="009E767D" w:rsidRPr="00187483">
        <w:rPr>
          <w:sz w:val="22"/>
          <w:szCs w:val="22"/>
        </w:rPr>
        <w:t>chromosomal activity during</w:t>
      </w:r>
      <w:r w:rsidR="002A10C6" w:rsidRPr="00187483">
        <w:rPr>
          <w:sz w:val="22"/>
          <w:szCs w:val="22"/>
        </w:rPr>
        <w:t xml:space="preserve"> the </w:t>
      </w:r>
      <w:r w:rsidR="009E767D" w:rsidRPr="00187483">
        <w:rPr>
          <w:sz w:val="22"/>
          <w:szCs w:val="22"/>
        </w:rPr>
        <w:t xml:space="preserve">waking and the sleeping state. Researchers also used </w:t>
      </w:r>
      <w:r w:rsidR="007F7001" w:rsidRPr="00187483">
        <w:rPr>
          <w:sz w:val="22"/>
          <w:szCs w:val="22"/>
        </w:rPr>
        <w:t xml:space="preserve">visual </w:t>
      </w:r>
      <w:r w:rsidR="009E767D" w:rsidRPr="00187483">
        <w:rPr>
          <w:sz w:val="22"/>
          <w:szCs w:val="22"/>
        </w:rPr>
        <w:t>markers to quantify the number of DNA double-strand breaks in the same neuron</w:t>
      </w:r>
      <w:r w:rsidR="007F7001" w:rsidRPr="00187483">
        <w:rPr>
          <w:sz w:val="22"/>
          <w:szCs w:val="22"/>
        </w:rPr>
        <w:t xml:space="preserve">s. Researchers found a correlation between high chromosomal activity and lower numbers of DNA double-strand breaks in the </w:t>
      </w:r>
      <w:r w:rsidR="002A10C6" w:rsidRPr="00187483">
        <w:rPr>
          <w:sz w:val="22"/>
          <w:szCs w:val="22"/>
        </w:rPr>
        <w:t>sleeping state</w:t>
      </w:r>
      <w:r w:rsidR="007F7001" w:rsidRPr="00187483">
        <w:rPr>
          <w:sz w:val="22"/>
          <w:szCs w:val="22"/>
        </w:rPr>
        <w:t xml:space="preserve">. The opposite pattern was true for low chromosomal activity: low activity during the </w:t>
      </w:r>
      <w:r w:rsidR="002A10C6" w:rsidRPr="00187483">
        <w:rPr>
          <w:sz w:val="22"/>
          <w:szCs w:val="22"/>
        </w:rPr>
        <w:t>waking state</w:t>
      </w:r>
      <w:r w:rsidR="007F7001" w:rsidRPr="00187483">
        <w:rPr>
          <w:sz w:val="22"/>
          <w:szCs w:val="22"/>
        </w:rPr>
        <w:t xml:space="preserve"> was correlated with higher numbers of DNA double-strand breaks. </w:t>
      </w:r>
      <w:r w:rsidR="00EB39C5" w:rsidRPr="00187483">
        <w:rPr>
          <w:sz w:val="22"/>
          <w:szCs w:val="22"/>
        </w:rPr>
        <w:t xml:space="preserve">The findings helped researchers establish </w:t>
      </w:r>
      <w:r w:rsidR="00EE263B" w:rsidRPr="00187483">
        <w:rPr>
          <w:sz w:val="22"/>
          <w:szCs w:val="22"/>
        </w:rPr>
        <w:t xml:space="preserve">a </w:t>
      </w:r>
      <w:r w:rsidR="00924E61" w:rsidRPr="00187483">
        <w:rPr>
          <w:sz w:val="22"/>
          <w:szCs w:val="22"/>
        </w:rPr>
        <w:t xml:space="preserve">positive </w:t>
      </w:r>
      <w:r w:rsidR="00EE263B" w:rsidRPr="00187483">
        <w:rPr>
          <w:sz w:val="22"/>
          <w:szCs w:val="22"/>
        </w:rPr>
        <w:t>relationship between sleep and nuclear maintenance within single neurons.</w:t>
      </w:r>
      <w:r w:rsidR="00C47C46" w:rsidRPr="00187483">
        <w:rPr>
          <w:sz w:val="22"/>
          <w:szCs w:val="22"/>
        </w:rPr>
        <w:t xml:space="preserve"> </w:t>
      </w:r>
    </w:p>
    <w:p w14:paraId="15B3989E" w14:textId="3C0DE23E" w:rsidR="00CC3844" w:rsidRPr="00187483" w:rsidRDefault="00CC3844" w:rsidP="00363ED9">
      <w:pPr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</w:pPr>
      <w:r w:rsidRPr="00187483">
        <w:rPr>
          <w:sz w:val="22"/>
          <w:szCs w:val="22"/>
        </w:rPr>
        <w:t xml:space="preserve">In </w:t>
      </w:r>
      <w:proofErr w:type="spellStart"/>
      <w:r w:rsidRPr="00187483"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t>Melnattur</w:t>
      </w:r>
      <w:proofErr w:type="spellEnd"/>
      <w:r w:rsidRPr="00187483"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t xml:space="preserve"> et al.</w:t>
      </w:r>
      <w:r w:rsidR="008D469C" w:rsidRPr="00187483">
        <w:rPr>
          <w:rFonts w:ascii="Times New Roman" w:eastAsia="Times New Roman" w:hAnsi="Times New Roman" w:cs="Times New Roman"/>
          <w:color w:val="auto"/>
          <w:sz w:val="22"/>
          <w:szCs w:val="22"/>
          <w:vertAlign w:val="superscript"/>
          <w:lang w:eastAsia="en-US"/>
        </w:rPr>
        <w:t>2</w:t>
      </w:r>
      <w:r w:rsidR="008D469C" w:rsidRPr="00187483"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t xml:space="preserve">, </w:t>
      </w:r>
      <w:r w:rsidR="00CF2872" w:rsidRPr="00187483"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t xml:space="preserve">researchers cut </w:t>
      </w:r>
      <w:r w:rsidR="00CF2872" w:rsidRPr="00187483">
        <w:rPr>
          <w:rFonts w:ascii="Times New Roman" w:eastAsia="Times New Roman" w:hAnsi="Times New Roman" w:cs="Times New Roman"/>
          <w:i/>
          <w:iCs/>
          <w:color w:val="auto"/>
          <w:sz w:val="22"/>
          <w:szCs w:val="22"/>
          <w:lang w:eastAsia="en-US"/>
        </w:rPr>
        <w:t>Drosophila</w:t>
      </w:r>
      <w:r w:rsidR="00CF2872" w:rsidRPr="00187483"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t xml:space="preserve"> wings, glued wings</w:t>
      </w:r>
      <w:r w:rsidR="00843EF2" w:rsidRPr="00187483"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t xml:space="preserve"> together</w:t>
      </w:r>
      <w:r w:rsidR="00CF2872" w:rsidRPr="00187483"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t>, or confined the flies to small spaces to</w:t>
      </w:r>
      <w:r w:rsidR="00843EF2" w:rsidRPr="00187483"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t xml:space="preserve"> </w:t>
      </w:r>
      <w:r w:rsidR="00CF2872" w:rsidRPr="00187483"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t xml:space="preserve">prevent flying. They visually observed how these alterations affected sleep duration in the flies. After seeing how wing damage induced </w:t>
      </w:r>
      <w:r w:rsidR="00FC2DE6" w:rsidRPr="00187483"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t>longer sleeping periods</w:t>
      </w:r>
      <w:r w:rsidR="00CF2872" w:rsidRPr="00187483"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t xml:space="preserve">, researchers </w:t>
      </w:r>
      <w:r w:rsidR="0087296B" w:rsidRPr="00187483"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t>tracked</w:t>
      </w:r>
      <w:r w:rsidR="00BC03FA" w:rsidRPr="00187483"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t xml:space="preserve"> sets of neurons from the wings to the brain</w:t>
      </w:r>
      <w:r w:rsidR="00A73239" w:rsidRPr="00187483"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t>. They</w:t>
      </w:r>
      <w:r w:rsidR="007B243A" w:rsidRPr="00187483"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t xml:space="preserve"> identified</w:t>
      </w:r>
      <w:r w:rsidR="00A73239" w:rsidRPr="00187483"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t xml:space="preserve"> specific neuronal pathways between the wings and brain</w:t>
      </w:r>
      <w:r w:rsidR="005437D7" w:rsidRPr="00187483"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t xml:space="preserve">, and they </w:t>
      </w:r>
      <w:r w:rsidR="00A73239" w:rsidRPr="00187483"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t xml:space="preserve">associated these neuronal pathways with </w:t>
      </w:r>
      <w:r w:rsidR="00CD4B8F" w:rsidRPr="00187483"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t xml:space="preserve">a longer sleep state. </w:t>
      </w:r>
      <w:r w:rsidR="001276A8" w:rsidRPr="00187483"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t xml:space="preserve">These findings </w:t>
      </w:r>
      <w:r w:rsidR="0043419F" w:rsidRPr="00187483"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t>indicate that ecological damage to fly wings can alter sleeping states</w:t>
      </w:r>
      <w:r w:rsidR="00B040CA" w:rsidRPr="00187483"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t xml:space="preserve"> through activation of neuronal pathways.</w:t>
      </w:r>
      <w:r w:rsidR="00572FB0" w:rsidRPr="00187483"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t xml:space="preserve"> </w:t>
      </w:r>
    </w:p>
    <w:p w14:paraId="0C5F1BDE" w14:textId="172F71FE" w:rsidR="004B4680" w:rsidRPr="00187483" w:rsidRDefault="004B4680" w:rsidP="00363ED9">
      <w:pPr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</w:pPr>
      <w:r w:rsidRPr="00187483"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t xml:space="preserve">In </w:t>
      </w:r>
      <w:r w:rsidR="0055445F" w:rsidRPr="00187483"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t xml:space="preserve">the experiments by </w:t>
      </w:r>
      <w:proofErr w:type="spellStart"/>
      <w:r w:rsidRPr="00187483"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t>Kanaya</w:t>
      </w:r>
      <w:proofErr w:type="spellEnd"/>
      <w:r w:rsidRPr="00187483"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t xml:space="preserve"> et al.</w:t>
      </w:r>
      <w:r w:rsidRPr="00187483">
        <w:rPr>
          <w:rFonts w:ascii="Times New Roman" w:eastAsia="Times New Roman" w:hAnsi="Times New Roman" w:cs="Times New Roman"/>
          <w:color w:val="auto"/>
          <w:sz w:val="22"/>
          <w:szCs w:val="22"/>
          <w:vertAlign w:val="superscript"/>
          <w:lang w:eastAsia="en-US"/>
        </w:rPr>
        <w:t>3</w:t>
      </w:r>
      <w:r w:rsidRPr="00187483"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t xml:space="preserve">, </w:t>
      </w:r>
      <w:r w:rsidR="0055445F" w:rsidRPr="00187483"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t xml:space="preserve">researchers used </w:t>
      </w:r>
      <w:r w:rsidR="0055445F" w:rsidRPr="00187483">
        <w:rPr>
          <w:rFonts w:ascii="Times New Roman" w:eastAsia="Times New Roman" w:hAnsi="Times New Roman" w:cs="Times New Roman"/>
          <w:i/>
          <w:iCs/>
          <w:color w:val="auto"/>
          <w:sz w:val="22"/>
          <w:szCs w:val="22"/>
          <w:lang w:eastAsia="en-US"/>
        </w:rPr>
        <w:t>Hydra vulgaris</w:t>
      </w:r>
      <w:r w:rsidR="0055445F" w:rsidRPr="00187483"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t xml:space="preserve"> as </w:t>
      </w:r>
      <w:r w:rsidR="008F45F6" w:rsidRPr="00187483"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t xml:space="preserve">an </w:t>
      </w:r>
      <w:r w:rsidR="0055445F" w:rsidRPr="00187483"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t>animal model</w:t>
      </w:r>
      <w:r w:rsidR="008F45F6" w:rsidRPr="00187483"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t>. They wanted to understand the molecular basis for</w:t>
      </w:r>
      <w:r w:rsidR="001018E7" w:rsidRPr="00187483"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t xml:space="preserve"> this</w:t>
      </w:r>
      <w:r w:rsidR="008F45F6" w:rsidRPr="00187483"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t xml:space="preserve"> primitive, brain-less</w:t>
      </w:r>
      <w:r w:rsidR="001018E7" w:rsidRPr="00187483"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t xml:space="preserve">, nerve-net </w:t>
      </w:r>
      <w:r w:rsidR="008F45F6" w:rsidRPr="00187483"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t xml:space="preserve">system </w:t>
      </w:r>
      <w:r w:rsidR="00F40224" w:rsidRPr="00187483"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t>and how it established a</w:t>
      </w:r>
      <w:r w:rsidR="008F45F6" w:rsidRPr="00187483"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t xml:space="preserve"> </w:t>
      </w:r>
      <w:r w:rsidR="00A829D3" w:rsidRPr="00187483"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t xml:space="preserve">distinct </w:t>
      </w:r>
      <w:r w:rsidR="008F45F6" w:rsidRPr="00187483"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t>sleep</w:t>
      </w:r>
      <w:r w:rsidR="00F40224" w:rsidRPr="00187483"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t>ing state</w:t>
      </w:r>
      <w:r w:rsidR="008F45F6" w:rsidRPr="00187483"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t xml:space="preserve">. </w:t>
      </w:r>
      <w:r w:rsidR="005F245A" w:rsidRPr="00187483"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t xml:space="preserve">Researchers analyzed </w:t>
      </w:r>
      <w:r w:rsidR="005F245A" w:rsidRPr="00187483">
        <w:rPr>
          <w:rFonts w:ascii="Times New Roman" w:eastAsia="Times New Roman" w:hAnsi="Times New Roman" w:cs="Times New Roman"/>
          <w:i/>
          <w:iCs/>
          <w:color w:val="auto"/>
          <w:sz w:val="22"/>
          <w:szCs w:val="22"/>
          <w:lang w:eastAsia="en-US"/>
        </w:rPr>
        <w:t>Hydra</w:t>
      </w:r>
      <w:r w:rsidR="005F245A" w:rsidRPr="00187483"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t xml:space="preserve"> bodily movements using recorded video. These videos were</w:t>
      </w:r>
      <w:r w:rsidR="002B0C34" w:rsidRPr="00187483"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t xml:space="preserve"> dissected and carefully observed. The movements in the videos established the basis for the</w:t>
      </w:r>
      <w:r w:rsidR="00B24515" w:rsidRPr="00187483"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t xml:space="preserve"> </w:t>
      </w:r>
      <w:r w:rsidR="00F458D6" w:rsidRPr="00187483">
        <w:rPr>
          <w:rFonts w:ascii="Times New Roman" w:eastAsia="Times New Roman" w:hAnsi="Times New Roman" w:cs="Times New Roman"/>
          <w:i/>
          <w:iCs/>
          <w:color w:val="auto"/>
          <w:sz w:val="22"/>
          <w:szCs w:val="22"/>
          <w:lang w:eastAsia="en-US"/>
        </w:rPr>
        <w:t>Hydra</w:t>
      </w:r>
      <w:r w:rsidR="00F458D6" w:rsidRPr="00187483"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t xml:space="preserve">’s </w:t>
      </w:r>
      <w:r w:rsidR="00B24515" w:rsidRPr="00187483"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t>4-hour rhythmic cycles</w:t>
      </w:r>
      <w:r w:rsidR="002B0C34" w:rsidRPr="00187483"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t xml:space="preserve"> as a sleeping state. </w:t>
      </w:r>
    </w:p>
    <w:p w14:paraId="1234D493" w14:textId="3F9454B9" w:rsidR="00584EB8" w:rsidRPr="00187483" w:rsidRDefault="005B2A7D" w:rsidP="00363ED9">
      <w:pPr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</w:pPr>
      <w:proofErr w:type="spellStart"/>
      <w:r w:rsidRPr="00187483"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t>Kanaya</w:t>
      </w:r>
      <w:proofErr w:type="spellEnd"/>
      <w:r w:rsidRPr="00187483"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t xml:space="preserve"> et al. used their newfound knowledge of the 4-hour cycles to</w:t>
      </w:r>
      <w:r w:rsidR="00E83A03" w:rsidRPr="00187483"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t xml:space="preserve"> </w:t>
      </w:r>
      <w:r w:rsidRPr="00187483"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t xml:space="preserve">search for molecular markers of sleep. </w:t>
      </w:r>
      <w:r w:rsidR="007971BB" w:rsidRPr="00187483"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t xml:space="preserve">They </w:t>
      </w:r>
      <w:r w:rsidR="006B05C6" w:rsidRPr="00187483"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t>quantified gene expression profiles using microarrays and found several sleeping-genes. The sleeping</w:t>
      </w:r>
      <w:r w:rsidR="0026198C" w:rsidRPr="00187483"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t>-</w:t>
      </w:r>
      <w:r w:rsidR="006B05C6" w:rsidRPr="00187483"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t xml:space="preserve">genes were either upregulated or downregulated, depending on if the </w:t>
      </w:r>
      <w:r w:rsidR="006B05C6" w:rsidRPr="00187483">
        <w:rPr>
          <w:rFonts w:ascii="Times New Roman" w:eastAsia="Times New Roman" w:hAnsi="Times New Roman" w:cs="Times New Roman"/>
          <w:i/>
          <w:iCs/>
          <w:color w:val="auto"/>
          <w:sz w:val="22"/>
          <w:szCs w:val="22"/>
          <w:lang w:eastAsia="en-US"/>
        </w:rPr>
        <w:t>Hydra</w:t>
      </w:r>
      <w:r w:rsidR="006B05C6" w:rsidRPr="00187483"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t xml:space="preserve"> was asleep, awake, or in an induced sleep-deprivation state. </w:t>
      </w:r>
      <w:r w:rsidR="00DD46EA" w:rsidRPr="00187483"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t xml:space="preserve">Researchers finally immersed </w:t>
      </w:r>
      <w:r w:rsidR="00DD46EA" w:rsidRPr="00187483">
        <w:rPr>
          <w:rFonts w:ascii="Times New Roman" w:eastAsia="Times New Roman" w:hAnsi="Times New Roman" w:cs="Times New Roman"/>
          <w:i/>
          <w:iCs/>
          <w:color w:val="auto"/>
          <w:sz w:val="22"/>
          <w:szCs w:val="22"/>
          <w:lang w:eastAsia="en-US"/>
        </w:rPr>
        <w:t>Hydra</w:t>
      </w:r>
      <w:r w:rsidR="00DD46EA" w:rsidRPr="00187483"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t xml:space="preserve"> </w:t>
      </w:r>
      <w:r w:rsidR="0026198C" w:rsidRPr="00187483"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t xml:space="preserve">in </w:t>
      </w:r>
      <w:r w:rsidR="00DD46EA" w:rsidRPr="00187483"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t>different sleep-related neurotransmitters</w:t>
      </w:r>
      <w:r w:rsidR="00BF5A21" w:rsidRPr="00187483"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t>, most notably dopamine and ornithine. Hydra’s response to the neurotransmitters highlighted active sleep regulatory pathways.</w:t>
      </w:r>
      <w:r w:rsidR="000F1491" w:rsidRPr="00187483"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t xml:space="preserve"> </w:t>
      </w:r>
      <w:proofErr w:type="spellStart"/>
      <w:r w:rsidR="00F618AC" w:rsidRPr="00187483"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t>Kanaya</w:t>
      </w:r>
      <w:proofErr w:type="spellEnd"/>
      <w:r w:rsidR="00F618AC" w:rsidRPr="00187483"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t xml:space="preserve"> et al. therefore established a step-</w:t>
      </w:r>
      <w:r w:rsidR="00F618AC" w:rsidRPr="00187483"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lastRenderedPageBreak/>
        <w:t xml:space="preserve">by-step guide to identifying sleep states in primitive animals </w:t>
      </w:r>
      <w:r w:rsidR="00FA6C47" w:rsidRPr="00187483"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t xml:space="preserve">before </w:t>
      </w:r>
      <w:r w:rsidR="00F618AC" w:rsidRPr="00187483"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t xml:space="preserve">seeing what molecular components are </w:t>
      </w:r>
      <w:r w:rsidR="001D75D2" w:rsidRPr="00187483"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t>implicated in these states.</w:t>
      </w:r>
      <w:r w:rsidR="00F618AC" w:rsidRPr="00187483"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t xml:space="preserve"> </w:t>
      </w:r>
    </w:p>
    <w:p w14:paraId="3B37F42E" w14:textId="77777777" w:rsidR="00584EB8" w:rsidRPr="00187483" w:rsidRDefault="00584EB8">
      <w:pPr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</w:pPr>
      <w:r w:rsidRPr="00187483"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br w:type="page"/>
      </w:r>
    </w:p>
    <w:p w14:paraId="136A7B29" w14:textId="3A479B70" w:rsidR="00584EB8" w:rsidRPr="00187483" w:rsidRDefault="00584EB8" w:rsidP="00584EB8">
      <w:pPr>
        <w:pStyle w:val="SectionTitle"/>
        <w:rPr>
          <w:sz w:val="22"/>
          <w:szCs w:val="22"/>
        </w:rPr>
      </w:pPr>
      <w:r w:rsidRPr="00187483">
        <w:rPr>
          <w:sz w:val="22"/>
          <w:szCs w:val="22"/>
        </w:rPr>
        <w:lastRenderedPageBreak/>
        <w:t xml:space="preserve">Interrelationships between Biological Problems </w:t>
      </w:r>
    </w:p>
    <w:p w14:paraId="41F80755" w14:textId="7742023F" w:rsidR="000E6310" w:rsidRPr="00187483" w:rsidRDefault="001A3CD6" w:rsidP="00363ED9">
      <w:pPr>
        <w:rPr>
          <w:sz w:val="22"/>
          <w:szCs w:val="22"/>
        </w:rPr>
      </w:pPr>
      <w:r w:rsidRPr="00187483">
        <w:rPr>
          <w:sz w:val="22"/>
          <w:szCs w:val="22"/>
        </w:rPr>
        <w:t xml:space="preserve">The three articles all explore sleep at a molecular level. The goals of all articles also aim to </w:t>
      </w:r>
      <w:r w:rsidR="007C7510" w:rsidRPr="00187483">
        <w:rPr>
          <w:sz w:val="22"/>
          <w:szCs w:val="22"/>
        </w:rPr>
        <w:t>touch on how</w:t>
      </w:r>
      <w:r w:rsidRPr="00187483">
        <w:rPr>
          <w:sz w:val="22"/>
          <w:szCs w:val="22"/>
        </w:rPr>
        <w:t xml:space="preserve"> sleep has evolved. </w:t>
      </w:r>
      <w:r w:rsidR="00BD4AB8" w:rsidRPr="00187483">
        <w:rPr>
          <w:sz w:val="22"/>
          <w:szCs w:val="22"/>
        </w:rPr>
        <w:t xml:space="preserve">Differences between the articles stem from the different animal models chosen, as </w:t>
      </w:r>
      <w:r w:rsidR="00BD4AB8" w:rsidRPr="00187483">
        <w:rPr>
          <w:i/>
          <w:iCs/>
          <w:sz w:val="22"/>
          <w:szCs w:val="22"/>
        </w:rPr>
        <w:t>Hydra</w:t>
      </w:r>
      <w:r w:rsidR="00BD4AB8" w:rsidRPr="00187483">
        <w:rPr>
          <w:sz w:val="22"/>
          <w:szCs w:val="22"/>
        </w:rPr>
        <w:t xml:space="preserve">, </w:t>
      </w:r>
      <w:r w:rsidR="00BD4AB8" w:rsidRPr="00187483">
        <w:rPr>
          <w:i/>
          <w:iCs/>
          <w:sz w:val="22"/>
          <w:szCs w:val="22"/>
        </w:rPr>
        <w:t>Drosophila</w:t>
      </w:r>
      <w:r w:rsidR="00BD4AB8" w:rsidRPr="00187483">
        <w:rPr>
          <w:sz w:val="22"/>
          <w:szCs w:val="22"/>
        </w:rPr>
        <w:t xml:space="preserve">, and zebrafish all </w:t>
      </w:r>
      <w:r w:rsidR="00680333" w:rsidRPr="00187483">
        <w:rPr>
          <w:sz w:val="22"/>
          <w:szCs w:val="22"/>
        </w:rPr>
        <w:t>exhibit</w:t>
      </w:r>
      <w:r w:rsidR="00BD4AB8" w:rsidRPr="00187483">
        <w:rPr>
          <w:sz w:val="22"/>
          <w:szCs w:val="22"/>
        </w:rPr>
        <w:t xml:space="preserve"> </w:t>
      </w:r>
      <w:r w:rsidR="00D86415" w:rsidRPr="00187483">
        <w:rPr>
          <w:sz w:val="22"/>
          <w:szCs w:val="22"/>
        </w:rPr>
        <w:t>unique</w:t>
      </w:r>
      <w:r w:rsidR="00BD4AB8" w:rsidRPr="00187483">
        <w:rPr>
          <w:sz w:val="22"/>
          <w:szCs w:val="22"/>
        </w:rPr>
        <w:t xml:space="preserve"> behavioral patterns</w:t>
      </w:r>
      <w:r w:rsidR="004337BA" w:rsidRPr="00187483">
        <w:rPr>
          <w:sz w:val="22"/>
          <w:szCs w:val="22"/>
        </w:rPr>
        <w:t xml:space="preserve"> </w:t>
      </w:r>
      <w:r w:rsidR="00D86415" w:rsidRPr="00187483">
        <w:rPr>
          <w:sz w:val="22"/>
          <w:szCs w:val="22"/>
        </w:rPr>
        <w:t xml:space="preserve">which </w:t>
      </w:r>
      <w:r w:rsidR="00BD4AB8" w:rsidRPr="00187483">
        <w:rPr>
          <w:sz w:val="22"/>
          <w:szCs w:val="22"/>
        </w:rPr>
        <w:t>may be</w:t>
      </w:r>
      <w:r w:rsidR="00680333" w:rsidRPr="00187483">
        <w:rPr>
          <w:sz w:val="22"/>
          <w:szCs w:val="22"/>
        </w:rPr>
        <w:t xml:space="preserve"> </w:t>
      </w:r>
      <w:r w:rsidR="004337BA" w:rsidRPr="00187483">
        <w:rPr>
          <w:sz w:val="22"/>
          <w:szCs w:val="22"/>
        </w:rPr>
        <w:t>reflected</w:t>
      </w:r>
      <w:r w:rsidR="00071463" w:rsidRPr="00187483">
        <w:rPr>
          <w:sz w:val="22"/>
          <w:szCs w:val="22"/>
        </w:rPr>
        <w:t xml:space="preserve"> in their sleep.</w:t>
      </w:r>
      <w:r w:rsidR="00F034E9" w:rsidRPr="00187483">
        <w:rPr>
          <w:sz w:val="22"/>
          <w:szCs w:val="22"/>
        </w:rPr>
        <w:t xml:space="preserve"> </w:t>
      </w:r>
    </w:p>
    <w:p w14:paraId="2E4EB65F" w14:textId="6BD1D64B" w:rsidR="00F458D6" w:rsidRPr="00187483" w:rsidRDefault="00CC2C59" w:rsidP="00363ED9">
      <w:pPr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</w:pPr>
      <w:proofErr w:type="spellStart"/>
      <w:r w:rsidRPr="00187483"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t>Kanaya</w:t>
      </w:r>
      <w:proofErr w:type="spellEnd"/>
      <w:r w:rsidRPr="00187483"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t xml:space="preserve"> et al.</w:t>
      </w:r>
      <w:r w:rsidRPr="00187483">
        <w:rPr>
          <w:rFonts w:ascii="Times New Roman" w:eastAsia="Times New Roman" w:hAnsi="Times New Roman" w:cs="Times New Roman"/>
          <w:color w:val="auto"/>
          <w:sz w:val="22"/>
          <w:szCs w:val="22"/>
          <w:vertAlign w:val="superscript"/>
          <w:lang w:eastAsia="en-US"/>
        </w:rPr>
        <w:t>3</w:t>
      </w:r>
      <w:r w:rsidRPr="00187483"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t xml:space="preserve"> explores </w:t>
      </w:r>
      <w:r w:rsidR="006653F7" w:rsidRPr="00187483"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t>ancient origins of sleep</w:t>
      </w:r>
      <w:r w:rsidR="0080731C" w:rsidRPr="00187483"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t>, shedding light on how conserved sleep pathways have existed all the way back before the central nervous system evolved. Zada et al.</w:t>
      </w:r>
      <w:r w:rsidR="0080731C" w:rsidRPr="00187483">
        <w:rPr>
          <w:rFonts w:ascii="Times New Roman" w:eastAsia="Times New Roman" w:hAnsi="Times New Roman" w:cs="Times New Roman"/>
          <w:color w:val="auto"/>
          <w:sz w:val="22"/>
          <w:szCs w:val="22"/>
          <w:vertAlign w:val="superscript"/>
          <w:lang w:eastAsia="en-US"/>
        </w:rPr>
        <w:t>1</w:t>
      </w:r>
      <w:r w:rsidR="0080731C" w:rsidRPr="00187483"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t xml:space="preserve"> tries to understand sleep from an evolutionary perspective as </w:t>
      </w:r>
      <w:r w:rsidR="00DA345D" w:rsidRPr="00187483"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t>well but</w:t>
      </w:r>
      <w:r w:rsidR="0080731C" w:rsidRPr="00187483"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t xml:space="preserve"> focuses on a single neuron cell</w:t>
      </w:r>
      <w:r w:rsidR="00796C4E" w:rsidRPr="00187483"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t xml:space="preserve">, since </w:t>
      </w:r>
      <w:r w:rsidR="006574EE" w:rsidRPr="00187483"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t>z</w:t>
      </w:r>
      <w:r w:rsidR="00796C4E" w:rsidRPr="00187483"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t>ebrafish are already established as an appropriate animal model</w:t>
      </w:r>
      <w:r w:rsidR="002F1DBB" w:rsidRPr="00187483"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t>. Focusing on</w:t>
      </w:r>
      <w:r w:rsidR="00F034E9" w:rsidRPr="00187483"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t xml:space="preserve"> </w:t>
      </w:r>
      <w:r w:rsidR="002F1DBB" w:rsidRPr="00187483"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t xml:space="preserve">chromosomes enables Zada et al. to understand </w:t>
      </w:r>
      <w:r w:rsidR="005870E3" w:rsidRPr="00187483"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t>why sleep may be useful</w:t>
      </w:r>
      <w:r w:rsidR="002F1DBB" w:rsidRPr="00187483"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t xml:space="preserve"> across the animal kingdom</w:t>
      </w:r>
      <w:r w:rsidR="008F7D37" w:rsidRPr="00187483"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t xml:space="preserve">. </w:t>
      </w:r>
      <w:r w:rsidR="00620DEC" w:rsidRPr="00187483"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t xml:space="preserve">While in </w:t>
      </w:r>
      <w:proofErr w:type="spellStart"/>
      <w:r w:rsidR="00620DEC" w:rsidRPr="00187483"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t>Kanaya</w:t>
      </w:r>
      <w:proofErr w:type="spellEnd"/>
      <w:r w:rsidR="00620DEC" w:rsidRPr="00187483"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t xml:space="preserve"> et al., </w:t>
      </w:r>
      <w:r w:rsidR="00294695" w:rsidRPr="00187483"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t>several molecular markers were analyzed</w:t>
      </w:r>
      <w:r w:rsidR="00245690" w:rsidRPr="00187483"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t xml:space="preserve">, as the </w:t>
      </w:r>
      <w:r w:rsidR="00245690" w:rsidRPr="00187483">
        <w:rPr>
          <w:rFonts w:ascii="Times New Roman" w:eastAsia="Times New Roman" w:hAnsi="Times New Roman" w:cs="Times New Roman"/>
          <w:i/>
          <w:iCs/>
          <w:color w:val="auto"/>
          <w:sz w:val="22"/>
          <w:szCs w:val="22"/>
          <w:lang w:eastAsia="en-US"/>
        </w:rPr>
        <w:t>Hydra</w:t>
      </w:r>
      <w:r w:rsidR="00245690" w:rsidRPr="00187483"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t xml:space="preserve"> as an animal model</w:t>
      </w:r>
      <w:r w:rsidR="00A337AD" w:rsidRPr="00187483"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t xml:space="preserve"> still</w:t>
      </w:r>
      <w:r w:rsidR="00245690" w:rsidRPr="00187483"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t xml:space="preserve"> needed to be established and explored</w:t>
      </w:r>
      <w:r w:rsidR="006574EE" w:rsidRPr="00187483"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t xml:space="preserve">. </w:t>
      </w:r>
      <w:r w:rsidR="00996087" w:rsidRPr="00187483"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t xml:space="preserve">The different animal models </w:t>
      </w:r>
      <w:r w:rsidR="00C214D3" w:rsidRPr="00187483"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t>chosen</w:t>
      </w:r>
      <w:r w:rsidR="00996087" w:rsidRPr="00187483"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t xml:space="preserve"> in </w:t>
      </w:r>
      <w:proofErr w:type="spellStart"/>
      <w:r w:rsidR="00996087" w:rsidRPr="00187483"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t>Kanaya</w:t>
      </w:r>
      <w:proofErr w:type="spellEnd"/>
      <w:r w:rsidR="00996087" w:rsidRPr="00187483"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t xml:space="preserve"> et al. </w:t>
      </w:r>
      <w:r w:rsidR="00C214D3" w:rsidRPr="00187483"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t>vs.</w:t>
      </w:r>
      <w:r w:rsidR="00996087" w:rsidRPr="00187483"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t xml:space="preserve"> Zada et al. therefore led researchers to</w:t>
      </w:r>
      <w:r w:rsidR="00C214D3" w:rsidRPr="00187483"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t xml:space="preserve"> experiment </w:t>
      </w:r>
      <w:r w:rsidR="006574EE" w:rsidRPr="00187483"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t xml:space="preserve">in </w:t>
      </w:r>
      <w:r w:rsidR="00A4383B" w:rsidRPr="00187483"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t>both</w:t>
      </w:r>
      <w:r w:rsidR="00C214D3" w:rsidRPr="00187483"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t xml:space="preserve"> broader and </w:t>
      </w:r>
      <w:r w:rsidR="00990AE8" w:rsidRPr="00187483"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t xml:space="preserve">in </w:t>
      </w:r>
      <w:r w:rsidR="009779C4" w:rsidRPr="00187483"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t xml:space="preserve">more specific ways, respectively. </w:t>
      </w:r>
      <w:r w:rsidR="002A2FC3" w:rsidRPr="00187483"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t>T</w:t>
      </w:r>
      <w:r w:rsidR="00A947C8" w:rsidRPr="00187483"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t xml:space="preserve">he methods used in Zada et al. </w:t>
      </w:r>
      <w:r w:rsidR="002A2FC3" w:rsidRPr="00187483"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t xml:space="preserve">could be replicated in a variety of other animal models, as all animals have a genome. Zada et al.’s methods </w:t>
      </w:r>
      <w:r w:rsidR="00A947C8" w:rsidRPr="00187483"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t xml:space="preserve">would be interesting to replicate on the more primitive </w:t>
      </w:r>
      <w:r w:rsidR="00A947C8" w:rsidRPr="00187483">
        <w:rPr>
          <w:rFonts w:ascii="Times New Roman" w:eastAsia="Times New Roman" w:hAnsi="Times New Roman" w:cs="Times New Roman"/>
          <w:i/>
          <w:iCs/>
          <w:color w:val="auto"/>
          <w:sz w:val="22"/>
          <w:szCs w:val="22"/>
          <w:lang w:eastAsia="en-US"/>
        </w:rPr>
        <w:t>Hydra</w:t>
      </w:r>
      <w:r w:rsidR="002A2FC3" w:rsidRPr="00187483"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t>.</w:t>
      </w:r>
      <w:r w:rsidR="00560A13" w:rsidRPr="00187483"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t xml:space="preserve"> This could illuminate how ancient </w:t>
      </w:r>
      <w:r w:rsidR="0028366A" w:rsidRPr="00187483"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t xml:space="preserve">the relationship is between nuclear maintenance and sleep. </w:t>
      </w:r>
    </w:p>
    <w:p w14:paraId="7F941FCD" w14:textId="461F8553" w:rsidR="00BA3F72" w:rsidRPr="00187483" w:rsidRDefault="00145882" w:rsidP="00363ED9">
      <w:pPr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</w:pPr>
      <w:proofErr w:type="spellStart"/>
      <w:r w:rsidRPr="00187483"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t>Melnattur</w:t>
      </w:r>
      <w:proofErr w:type="spellEnd"/>
      <w:r w:rsidRPr="00187483"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t xml:space="preserve"> et al.</w:t>
      </w:r>
      <w:r w:rsidRPr="00187483">
        <w:rPr>
          <w:rFonts w:ascii="Times New Roman" w:eastAsia="Times New Roman" w:hAnsi="Times New Roman" w:cs="Times New Roman"/>
          <w:color w:val="auto"/>
          <w:sz w:val="22"/>
          <w:szCs w:val="22"/>
          <w:vertAlign w:val="superscript"/>
          <w:lang w:eastAsia="en-US"/>
        </w:rPr>
        <w:t>2</w:t>
      </w:r>
      <w:r w:rsidRPr="00187483"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t xml:space="preserve"> </w:t>
      </w:r>
      <w:r w:rsidR="00CE6B08" w:rsidRPr="00187483"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t xml:space="preserve">explores </w:t>
      </w:r>
      <w:r w:rsidR="00B66CEC" w:rsidRPr="00187483"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t xml:space="preserve">how </w:t>
      </w:r>
      <w:r w:rsidR="00322871" w:rsidRPr="00187483"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t>wing injury</w:t>
      </w:r>
      <w:r w:rsidR="00C264A0" w:rsidRPr="00187483"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t xml:space="preserve"> affects</w:t>
      </w:r>
      <w:r w:rsidR="00B66CEC" w:rsidRPr="00187483"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t xml:space="preserve"> sleep</w:t>
      </w:r>
      <w:r w:rsidR="00CE6B08" w:rsidRPr="00187483"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t xml:space="preserve"> in</w:t>
      </w:r>
      <w:r w:rsidR="00CE6B08" w:rsidRPr="00187483">
        <w:rPr>
          <w:rFonts w:ascii="Times New Roman" w:eastAsia="Times New Roman" w:hAnsi="Times New Roman" w:cs="Times New Roman"/>
          <w:i/>
          <w:iCs/>
          <w:color w:val="auto"/>
          <w:sz w:val="22"/>
          <w:szCs w:val="22"/>
          <w:lang w:eastAsia="en-US"/>
        </w:rPr>
        <w:t xml:space="preserve"> Drosophila</w:t>
      </w:r>
      <w:r w:rsidR="00A962E3" w:rsidRPr="00187483"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t xml:space="preserve"> and</w:t>
      </w:r>
      <w:r w:rsidR="00CE6B08" w:rsidRPr="00187483"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t xml:space="preserve"> </w:t>
      </w:r>
      <w:r w:rsidR="00322871" w:rsidRPr="00187483"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t>how sensory input</w:t>
      </w:r>
      <w:r w:rsidR="00CE6B08" w:rsidRPr="00187483"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t xml:space="preserve"> </w:t>
      </w:r>
      <w:r w:rsidR="00E8343F" w:rsidRPr="00187483"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t>can</w:t>
      </w:r>
      <w:r w:rsidR="00A962E3" w:rsidRPr="00187483"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t xml:space="preserve"> therefore</w:t>
      </w:r>
      <w:r w:rsidR="00E8343F" w:rsidRPr="00187483"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t xml:space="preserve"> become a regulatory component in sleep</w:t>
      </w:r>
      <w:r w:rsidR="00CE6B08" w:rsidRPr="00187483"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t>.</w:t>
      </w:r>
      <w:r w:rsidR="00530A88" w:rsidRPr="00187483"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t xml:space="preserve"> By studying </w:t>
      </w:r>
      <w:r w:rsidR="00530A88" w:rsidRPr="00187483">
        <w:rPr>
          <w:rFonts w:ascii="Times New Roman" w:eastAsia="Times New Roman" w:hAnsi="Times New Roman" w:cs="Times New Roman"/>
          <w:i/>
          <w:iCs/>
          <w:color w:val="auto"/>
          <w:sz w:val="22"/>
          <w:szCs w:val="22"/>
          <w:lang w:eastAsia="en-US"/>
        </w:rPr>
        <w:t>Drosophila</w:t>
      </w:r>
      <w:r w:rsidR="00530A88" w:rsidRPr="00187483"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t xml:space="preserve"> under environmental stress and seeing how the flies respond to wing damage, researchers were able to understand how neuronal networks play a role in plasticity</w:t>
      </w:r>
      <w:r w:rsidR="00E8343F" w:rsidRPr="00187483"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t xml:space="preserve">. </w:t>
      </w:r>
      <w:r w:rsidR="00396EDF" w:rsidRPr="00187483"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t>If we look deeper into individual neurons, t</w:t>
      </w:r>
      <w:r w:rsidR="003355F6" w:rsidRPr="00187483"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t xml:space="preserve">he findings in Zada et al. are also applicable to </w:t>
      </w:r>
      <w:r w:rsidR="005D548A" w:rsidRPr="00187483"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t xml:space="preserve">the </w:t>
      </w:r>
      <w:r w:rsidR="005D548A" w:rsidRPr="00187483">
        <w:rPr>
          <w:rFonts w:ascii="Times New Roman" w:eastAsia="Times New Roman" w:hAnsi="Times New Roman" w:cs="Times New Roman"/>
          <w:i/>
          <w:iCs/>
          <w:color w:val="auto"/>
          <w:sz w:val="22"/>
          <w:szCs w:val="22"/>
          <w:lang w:eastAsia="en-US"/>
        </w:rPr>
        <w:t>Drosophila</w:t>
      </w:r>
      <w:r w:rsidR="005D548A" w:rsidRPr="00187483"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t xml:space="preserve"> studies</w:t>
      </w:r>
      <w:r w:rsidR="00025D92" w:rsidRPr="00187483"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t xml:space="preserve">. </w:t>
      </w:r>
      <w:r w:rsidR="009D41D6" w:rsidRPr="00187483"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t>T</w:t>
      </w:r>
      <w:r w:rsidR="005D548A" w:rsidRPr="00187483"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t>he hypothesis from Zada et al. can</w:t>
      </w:r>
      <w:r w:rsidR="00025D92" w:rsidRPr="00187483"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t xml:space="preserve"> be </w:t>
      </w:r>
      <w:r w:rsidR="005D548A" w:rsidRPr="00187483"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t xml:space="preserve">used on a </w:t>
      </w:r>
      <w:r w:rsidR="005D548A" w:rsidRPr="00187483">
        <w:rPr>
          <w:rFonts w:ascii="Times New Roman" w:eastAsia="Times New Roman" w:hAnsi="Times New Roman" w:cs="Times New Roman"/>
          <w:i/>
          <w:iCs/>
          <w:color w:val="auto"/>
          <w:sz w:val="22"/>
          <w:szCs w:val="22"/>
          <w:lang w:eastAsia="en-US"/>
        </w:rPr>
        <w:t>Drosophila</w:t>
      </w:r>
      <w:r w:rsidR="005D548A" w:rsidRPr="00187483"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t xml:space="preserve"> model</w:t>
      </w:r>
      <w:r w:rsidR="0039789B" w:rsidRPr="00187483"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t xml:space="preserve"> to </w:t>
      </w:r>
      <w:r w:rsidR="00025D92" w:rsidRPr="00187483"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t>explore</w:t>
      </w:r>
      <w:r w:rsidR="0039789B" w:rsidRPr="00187483"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t xml:space="preserve"> how </w:t>
      </w:r>
      <w:r w:rsidR="009565EC" w:rsidRPr="00187483"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t>bodily</w:t>
      </w:r>
      <w:r w:rsidR="00D57ADE" w:rsidRPr="00187483"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t xml:space="preserve"> damage</w:t>
      </w:r>
      <w:r w:rsidR="0039789B" w:rsidRPr="00187483"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t xml:space="preserve"> </w:t>
      </w:r>
      <w:r w:rsidR="00954202" w:rsidRPr="00187483"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t>may be re</w:t>
      </w:r>
      <w:r w:rsidR="00025D92" w:rsidRPr="00187483"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t>versed</w:t>
      </w:r>
      <w:r w:rsidR="00954202" w:rsidRPr="00187483"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t xml:space="preserve"> in the fly </w:t>
      </w:r>
      <w:r w:rsidR="00EF2BBD" w:rsidRPr="00187483"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t>through nuclear maintenance</w:t>
      </w:r>
      <w:r w:rsidR="009565EC" w:rsidRPr="00187483"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t xml:space="preserve">. </w:t>
      </w:r>
    </w:p>
    <w:p w14:paraId="14AC1A60" w14:textId="43ED7520" w:rsidR="00806B79" w:rsidRPr="00187483" w:rsidRDefault="009D1EA8" w:rsidP="00363ED9">
      <w:pPr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</w:pPr>
      <w:proofErr w:type="spellStart"/>
      <w:r w:rsidRPr="00187483"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t>Melnattur</w:t>
      </w:r>
      <w:proofErr w:type="spellEnd"/>
      <w:r w:rsidRPr="00187483"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t xml:space="preserve"> et al.</w:t>
      </w:r>
      <w:r w:rsidR="00817FB1" w:rsidRPr="00187483"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t xml:space="preserve"> </w:t>
      </w:r>
      <w:r w:rsidRPr="00187483"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t xml:space="preserve">focused on how </w:t>
      </w:r>
      <w:r w:rsidR="00817FB1" w:rsidRPr="00187483"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t>bodily injury can stimulate networks of neurons to induce sleep</w:t>
      </w:r>
      <w:r w:rsidRPr="00187483"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t xml:space="preserve">, while Zada et al. was more concerned with what happens at a smaller nuclear scale. Because </w:t>
      </w:r>
      <w:r w:rsidR="00817FB1" w:rsidRPr="00187483"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t>the studies addressed issues at two different scales</w:t>
      </w:r>
      <w:r w:rsidRPr="00187483"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t>, the concept</w:t>
      </w:r>
      <w:r w:rsidR="00806B79" w:rsidRPr="00187483"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t>s within</w:t>
      </w:r>
      <w:r w:rsidRPr="00187483"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t xml:space="preserve"> the two studies can be interchanged. </w:t>
      </w:r>
      <w:r w:rsidR="00474060" w:rsidRPr="00187483"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t xml:space="preserve">For example, it may be beneficial to study single neuron chromatin activity while </w:t>
      </w:r>
      <w:r w:rsidR="00474060" w:rsidRPr="00187483">
        <w:rPr>
          <w:rFonts w:ascii="Times New Roman" w:eastAsia="Times New Roman" w:hAnsi="Times New Roman" w:cs="Times New Roman"/>
          <w:i/>
          <w:iCs/>
          <w:color w:val="auto"/>
          <w:sz w:val="22"/>
          <w:szCs w:val="22"/>
          <w:lang w:eastAsia="en-US"/>
        </w:rPr>
        <w:t>Drosophila</w:t>
      </w:r>
      <w:r w:rsidR="00474060" w:rsidRPr="00187483"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t xml:space="preserve"> is under stress. </w:t>
      </w:r>
      <w:r w:rsidR="00474060" w:rsidRPr="00187483"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lastRenderedPageBreak/>
        <w:t xml:space="preserve">It may also be beneficial to study how bodily injury can impact rates of chromatin activity in </w:t>
      </w:r>
      <w:r w:rsidR="003711F7" w:rsidRPr="00187483"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t xml:space="preserve">other </w:t>
      </w:r>
      <w:r w:rsidR="00474060" w:rsidRPr="00187483"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t xml:space="preserve">animal models. It is unclear how much energy is needed for chromosomal rearrangements, and it could be likely then that longer sleeping durations </w:t>
      </w:r>
      <w:r w:rsidR="004424B7" w:rsidRPr="00187483"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t>might</w:t>
      </w:r>
      <w:r w:rsidR="00474060" w:rsidRPr="00187483"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t xml:space="preserve"> affect the rate of DNA repair.</w:t>
      </w:r>
      <w:r w:rsidR="005B5A83" w:rsidRPr="00187483"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t xml:space="preserve"> Studying single-neuron sleep in a variety of animal models and under stressful conditions is important for continued understanding of why sleep</w:t>
      </w:r>
      <w:r w:rsidR="00904789" w:rsidRPr="00187483"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t xml:space="preserve"> is highly conserved.</w:t>
      </w:r>
      <w:r w:rsidR="005B5A83" w:rsidRPr="00187483"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t xml:space="preserve"> </w:t>
      </w:r>
    </w:p>
    <w:p w14:paraId="2954102C" w14:textId="78C14922" w:rsidR="00903332" w:rsidRPr="00187483" w:rsidRDefault="00903332" w:rsidP="00903332">
      <w:pPr>
        <w:pStyle w:val="SectionTitle"/>
        <w:rPr>
          <w:sz w:val="22"/>
          <w:szCs w:val="22"/>
        </w:rPr>
      </w:pPr>
      <w:r w:rsidRPr="00187483">
        <w:rPr>
          <w:sz w:val="22"/>
          <w:szCs w:val="22"/>
        </w:rPr>
        <w:lastRenderedPageBreak/>
        <w:t>Conclusions</w:t>
      </w:r>
    </w:p>
    <w:p w14:paraId="1D0A5722" w14:textId="66F244C5" w:rsidR="00145882" w:rsidRPr="00187483" w:rsidRDefault="00385395" w:rsidP="00363ED9">
      <w:pPr>
        <w:rPr>
          <w:sz w:val="22"/>
          <w:szCs w:val="22"/>
        </w:rPr>
      </w:pPr>
      <w:r w:rsidRPr="00187483">
        <w:rPr>
          <w:sz w:val="22"/>
          <w:szCs w:val="22"/>
        </w:rPr>
        <w:t>All three studies shed light on the evolutionary mechanisms of sleep</w:t>
      </w:r>
      <w:r w:rsidR="00BE1F8F" w:rsidRPr="00187483">
        <w:rPr>
          <w:sz w:val="22"/>
          <w:szCs w:val="22"/>
        </w:rPr>
        <w:t xml:space="preserve"> </w:t>
      </w:r>
      <w:r w:rsidRPr="00187483">
        <w:rPr>
          <w:sz w:val="22"/>
          <w:szCs w:val="22"/>
        </w:rPr>
        <w:t xml:space="preserve">and why sleep has been conserved across the animal kingdom. </w:t>
      </w:r>
      <w:r w:rsidR="00733D23" w:rsidRPr="00187483">
        <w:rPr>
          <w:sz w:val="22"/>
          <w:szCs w:val="22"/>
        </w:rPr>
        <w:t>The studies elucidate the importance of studying sleep function at different scales (</w:t>
      </w:r>
      <w:r w:rsidR="00B46DD1" w:rsidRPr="00187483">
        <w:rPr>
          <w:sz w:val="22"/>
          <w:szCs w:val="22"/>
        </w:rPr>
        <w:t xml:space="preserve">identifying single </w:t>
      </w:r>
      <w:r w:rsidR="00733D23" w:rsidRPr="00187483">
        <w:rPr>
          <w:sz w:val="22"/>
          <w:szCs w:val="22"/>
        </w:rPr>
        <w:t xml:space="preserve">genes, </w:t>
      </w:r>
      <w:r w:rsidR="00B46DD1" w:rsidRPr="00187483">
        <w:rPr>
          <w:sz w:val="22"/>
          <w:szCs w:val="22"/>
        </w:rPr>
        <w:t xml:space="preserve">larger </w:t>
      </w:r>
      <w:r w:rsidR="00733D23" w:rsidRPr="00187483">
        <w:rPr>
          <w:sz w:val="22"/>
          <w:szCs w:val="22"/>
        </w:rPr>
        <w:t xml:space="preserve">gene pathways, and within the DNA itself) to get a full picture of why sleep is necessary for life. The studies also </w:t>
      </w:r>
      <w:r w:rsidR="007B08C2" w:rsidRPr="00187483">
        <w:rPr>
          <w:sz w:val="22"/>
          <w:szCs w:val="22"/>
        </w:rPr>
        <w:t>explore</w:t>
      </w:r>
      <w:r w:rsidR="00733D23" w:rsidRPr="00187483">
        <w:rPr>
          <w:sz w:val="22"/>
          <w:szCs w:val="22"/>
        </w:rPr>
        <w:t xml:space="preserve"> </w:t>
      </w:r>
      <w:r w:rsidR="007B08C2" w:rsidRPr="00187483">
        <w:rPr>
          <w:sz w:val="22"/>
          <w:szCs w:val="22"/>
        </w:rPr>
        <w:t>t</w:t>
      </w:r>
      <w:r w:rsidR="00733D23" w:rsidRPr="00187483">
        <w:rPr>
          <w:sz w:val="22"/>
          <w:szCs w:val="22"/>
        </w:rPr>
        <w:t xml:space="preserve">he relationship between animals and their environment and how this relationship </w:t>
      </w:r>
      <w:r w:rsidR="00D161BF" w:rsidRPr="00187483">
        <w:rPr>
          <w:sz w:val="22"/>
          <w:szCs w:val="22"/>
        </w:rPr>
        <w:t xml:space="preserve">affects sleep duration. </w:t>
      </w:r>
    </w:p>
    <w:p w14:paraId="4DDC6109" w14:textId="428AD516" w:rsidR="00D755FF" w:rsidRPr="00187483" w:rsidRDefault="00D755FF" w:rsidP="00363ED9">
      <w:pPr>
        <w:rPr>
          <w:sz w:val="22"/>
          <w:szCs w:val="22"/>
        </w:rPr>
      </w:pPr>
      <w:r w:rsidRPr="00187483">
        <w:rPr>
          <w:sz w:val="22"/>
          <w:szCs w:val="22"/>
        </w:rPr>
        <w:t xml:space="preserve">Future studies need to </w:t>
      </w:r>
      <w:r w:rsidR="005C618F" w:rsidRPr="00187483">
        <w:rPr>
          <w:sz w:val="22"/>
          <w:szCs w:val="22"/>
        </w:rPr>
        <w:t>explore</w:t>
      </w:r>
      <w:r w:rsidRPr="00187483">
        <w:rPr>
          <w:sz w:val="22"/>
          <w:szCs w:val="22"/>
        </w:rPr>
        <w:t xml:space="preserve"> sleep at different scales. </w:t>
      </w:r>
      <w:r w:rsidR="003462A4" w:rsidRPr="00187483">
        <w:rPr>
          <w:sz w:val="22"/>
          <w:szCs w:val="22"/>
        </w:rPr>
        <w:t xml:space="preserve">New animal models are helpful for continued sleep study, as seen in </w:t>
      </w:r>
      <w:proofErr w:type="spellStart"/>
      <w:r w:rsidR="003462A4" w:rsidRPr="00187483"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t>Kanaya</w:t>
      </w:r>
      <w:proofErr w:type="spellEnd"/>
      <w:r w:rsidR="003462A4" w:rsidRPr="00187483">
        <w:rPr>
          <w:sz w:val="22"/>
          <w:szCs w:val="22"/>
        </w:rPr>
        <w:t xml:space="preserve"> et al. </w:t>
      </w:r>
      <w:r w:rsidR="0039270D" w:rsidRPr="00187483">
        <w:rPr>
          <w:sz w:val="22"/>
          <w:szCs w:val="22"/>
        </w:rPr>
        <w:t xml:space="preserve">The methods </w:t>
      </w:r>
      <w:r w:rsidR="002464D8" w:rsidRPr="00187483">
        <w:rPr>
          <w:sz w:val="22"/>
          <w:szCs w:val="22"/>
        </w:rPr>
        <w:t xml:space="preserve">by Zada et al. will be useful to replicate in a variety of animal models to see if nuclear maintenance can be observed </w:t>
      </w:r>
      <w:r w:rsidR="0039270D" w:rsidRPr="00187483">
        <w:rPr>
          <w:sz w:val="22"/>
          <w:szCs w:val="22"/>
        </w:rPr>
        <w:t>in more</w:t>
      </w:r>
      <w:r w:rsidR="002464D8" w:rsidRPr="00187483">
        <w:rPr>
          <w:sz w:val="22"/>
          <w:szCs w:val="22"/>
        </w:rPr>
        <w:t xml:space="preserve"> primitive </w:t>
      </w:r>
      <w:r w:rsidR="0039270D" w:rsidRPr="00187483">
        <w:rPr>
          <w:sz w:val="22"/>
          <w:szCs w:val="22"/>
        </w:rPr>
        <w:t>as well as more</w:t>
      </w:r>
      <w:r w:rsidR="002464D8" w:rsidRPr="00187483">
        <w:rPr>
          <w:sz w:val="22"/>
          <w:szCs w:val="22"/>
        </w:rPr>
        <w:t xml:space="preserve"> advanced species.</w:t>
      </w:r>
      <w:r w:rsidR="00171321" w:rsidRPr="00187483">
        <w:rPr>
          <w:sz w:val="22"/>
          <w:szCs w:val="22"/>
        </w:rPr>
        <w:t xml:space="preserve"> </w:t>
      </w:r>
      <w:proofErr w:type="spellStart"/>
      <w:r w:rsidR="0016068E" w:rsidRPr="00187483"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t>Melnattur</w:t>
      </w:r>
      <w:proofErr w:type="spellEnd"/>
      <w:r w:rsidR="0016068E" w:rsidRPr="00187483"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t xml:space="preserve"> et al. </w:t>
      </w:r>
      <w:r w:rsidR="00281C1C" w:rsidRPr="00187483"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t>demonstrates</w:t>
      </w:r>
      <w:r w:rsidR="0016068E" w:rsidRPr="00187483"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t xml:space="preserve"> how it </w:t>
      </w:r>
      <w:r w:rsidR="00281C1C" w:rsidRPr="00187483"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t>is also important</w:t>
      </w:r>
      <w:r w:rsidR="0016068E" w:rsidRPr="00187483"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t xml:space="preserve"> to study sleeping states in animals</w:t>
      </w:r>
      <w:r w:rsidR="00281C1C" w:rsidRPr="00187483"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t xml:space="preserve"> under</w:t>
      </w:r>
      <w:r w:rsidR="0016068E" w:rsidRPr="00187483"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t xml:space="preserve"> </w:t>
      </w:r>
      <w:r w:rsidR="00281C1C" w:rsidRPr="00187483"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t>stress</w:t>
      </w:r>
      <w:r w:rsidR="0016068E" w:rsidRPr="00187483"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t xml:space="preserve">, as this may be a key to understanding how </w:t>
      </w:r>
      <w:r w:rsidR="00D53FBF" w:rsidRPr="00187483"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t>sleep has</w:t>
      </w:r>
      <w:r w:rsidR="006B7F1F" w:rsidRPr="00187483"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t xml:space="preserve"> evolved over time.</w:t>
      </w:r>
    </w:p>
    <w:sdt>
      <w:sdtPr>
        <w:rPr>
          <w:rFonts w:asciiTheme="minorHAnsi" w:eastAsiaTheme="minorEastAsia" w:hAnsiTheme="minorHAnsi" w:cstheme="minorBidi"/>
          <w:sz w:val="22"/>
          <w:szCs w:val="22"/>
        </w:rPr>
        <w:id w:val="-1096949615"/>
        <w:docPartObj>
          <w:docPartGallery w:val="Bibliographies"/>
          <w:docPartUnique/>
        </w:docPartObj>
      </w:sdtPr>
      <w:sdtEndPr/>
      <w:sdtContent>
        <w:p w14:paraId="600E3871" w14:textId="77777777" w:rsidR="00097169" w:rsidRPr="00187483" w:rsidRDefault="00097169" w:rsidP="00097169">
          <w:pPr>
            <w:pStyle w:val="SectionTitle"/>
            <w:rPr>
              <w:sz w:val="22"/>
              <w:szCs w:val="22"/>
            </w:rPr>
          </w:pPr>
          <w:r w:rsidRPr="00187483">
            <w:rPr>
              <w:sz w:val="22"/>
              <w:szCs w:val="22"/>
            </w:rPr>
            <w:t>References</w:t>
          </w:r>
        </w:p>
        <w:sdt>
          <w:sdtPr>
            <w:rPr>
              <w:sz w:val="22"/>
              <w:szCs w:val="22"/>
            </w:rPr>
            <w:id w:val="-573587230"/>
            <w:bibliography/>
          </w:sdtPr>
          <w:sdtEndPr/>
          <w:sdtContent>
            <w:p w14:paraId="1414F572" w14:textId="17CE9B1C" w:rsidR="00A564F9" w:rsidRPr="00187483" w:rsidRDefault="00A564F9" w:rsidP="00A564F9">
              <w:pPr>
                <w:ind w:hanging="480"/>
                <w:rPr>
                  <w:rFonts w:ascii="Times New Roman" w:eastAsia="Times New Roman" w:hAnsi="Times New Roman" w:cs="Times New Roman"/>
                  <w:color w:val="auto"/>
                  <w:sz w:val="22"/>
                  <w:szCs w:val="22"/>
                  <w:lang w:eastAsia="en-US"/>
                </w:rPr>
              </w:pPr>
              <w:r w:rsidRPr="00187483">
                <w:rPr>
                  <w:sz w:val="22"/>
                  <w:szCs w:val="22"/>
                </w:rPr>
                <w:t xml:space="preserve">1. </w:t>
              </w:r>
              <w:r w:rsidRPr="00187483">
                <w:rPr>
                  <w:rFonts w:ascii="Times New Roman" w:eastAsia="Times New Roman" w:hAnsi="Times New Roman" w:cs="Times New Roman"/>
                  <w:color w:val="auto"/>
                  <w:sz w:val="22"/>
                  <w:szCs w:val="22"/>
                  <w:lang w:eastAsia="en-US"/>
                </w:rPr>
                <w:t xml:space="preserve">Zada, D., </w:t>
              </w:r>
              <w:proofErr w:type="spellStart"/>
              <w:r w:rsidRPr="00187483">
                <w:rPr>
                  <w:rFonts w:ascii="Times New Roman" w:eastAsia="Times New Roman" w:hAnsi="Times New Roman" w:cs="Times New Roman"/>
                  <w:color w:val="auto"/>
                  <w:sz w:val="22"/>
                  <w:szCs w:val="22"/>
                  <w:lang w:eastAsia="en-US"/>
                </w:rPr>
                <w:t>Bronshtein</w:t>
              </w:r>
              <w:proofErr w:type="spellEnd"/>
              <w:r w:rsidRPr="00187483">
                <w:rPr>
                  <w:rFonts w:ascii="Times New Roman" w:eastAsia="Times New Roman" w:hAnsi="Times New Roman" w:cs="Times New Roman"/>
                  <w:color w:val="auto"/>
                  <w:sz w:val="22"/>
                  <w:szCs w:val="22"/>
                  <w:lang w:eastAsia="en-US"/>
                </w:rPr>
                <w:t xml:space="preserve">, I., </w:t>
              </w:r>
              <w:proofErr w:type="spellStart"/>
              <w:r w:rsidRPr="00187483">
                <w:rPr>
                  <w:rFonts w:ascii="Times New Roman" w:eastAsia="Times New Roman" w:hAnsi="Times New Roman" w:cs="Times New Roman"/>
                  <w:color w:val="auto"/>
                  <w:sz w:val="22"/>
                  <w:szCs w:val="22"/>
                  <w:lang w:eastAsia="en-US"/>
                </w:rPr>
                <w:t>Lerer-Goldshtein</w:t>
              </w:r>
              <w:proofErr w:type="spellEnd"/>
              <w:r w:rsidRPr="00187483">
                <w:rPr>
                  <w:rFonts w:ascii="Times New Roman" w:eastAsia="Times New Roman" w:hAnsi="Times New Roman" w:cs="Times New Roman"/>
                  <w:color w:val="auto"/>
                  <w:sz w:val="22"/>
                  <w:szCs w:val="22"/>
                  <w:lang w:eastAsia="en-US"/>
                </w:rPr>
                <w:t xml:space="preserve">, T., </w:t>
              </w:r>
              <w:proofErr w:type="spellStart"/>
              <w:r w:rsidRPr="00187483">
                <w:rPr>
                  <w:rFonts w:ascii="Times New Roman" w:eastAsia="Times New Roman" w:hAnsi="Times New Roman" w:cs="Times New Roman"/>
                  <w:color w:val="auto"/>
                  <w:sz w:val="22"/>
                  <w:szCs w:val="22"/>
                  <w:lang w:eastAsia="en-US"/>
                </w:rPr>
                <w:t>Garini</w:t>
              </w:r>
              <w:proofErr w:type="spellEnd"/>
              <w:r w:rsidRPr="00187483">
                <w:rPr>
                  <w:rFonts w:ascii="Times New Roman" w:eastAsia="Times New Roman" w:hAnsi="Times New Roman" w:cs="Times New Roman"/>
                  <w:color w:val="auto"/>
                  <w:sz w:val="22"/>
                  <w:szCs w:val="22"/>
                  <w:lang w:eastAsia="en-US"/>
                </w:rPr>
                <w:t xml:space="preserve">, Y., &amp; Appelbaum, L. (2019). Sleep increases chromosome dynamics to enable reduction of accumulating DNA damage in single neurons. </w:t>
              </w:r>
              <w:r w:rsidRPr="00187483">
                <w:rPr>
                  <w:rFonts w:ascii="Times New Roman" w:eastAsia="Times New Roman" w:hAnsi="Times New Roman" w:cs="Times New Roman"/>
                  <w:i/>
                  <w:iCs/>
                  <w:color w:val="auto"/>
                  <w:sz w:val="22"/>
                  <w:szCs w:val="22"/>
                  <w:lang w:eastAsia="en-US"/>
                </w:rPr>
                <w:t>Nature Communications</w:t>
              </w:r>
              <w:r w:rsidRPr="00187483">
                <w:rPr>
                  <w:rFonts w:ascii="Times New Roman" w:eastAsia="Times New Roman" w:hAnsi="Times New Roman" w:cs="Times New Roman"/>
                  <w:color w:val="auto"/>
                  <w:sz w:val="22"/>
                  <w:szCs w:val="22"/>
                  <w:lang w:eastAsia="en-US"/>
                </w:rPr>
                <w:t xml:space="preserve">, </w:t>
              </w:r>
              <w:r w:rsidRPr="00187483">
                <w:rPr>
                  <w:rFonts w:ascii="Times New Roman" w:eastAsia="Times New Roman" w:hAnsi="Times New Roman" w:cs="Times New Roman"/>
                  <w:i/>
                  <w:iCs/>
                  <w:color w:val="auto"/>
                  <w:sz w:val="22"/>
                  <w:szCs w:val="22"/>
                  <w:lang w:eastAsia="en-US"/>
                </w:rPr>
                <w:t>10</w:t>
              </w:r>
              <w:r w:rsidRPr="00187483">
                <w:rPr>
                  <w:rFonts w:ascii="Times New Roman" w:eastAsia="Times New Roman" w:hAnsi="Times New Roman" w:cs="Times New Roman"/>
                  <w:color w:val="auto"/>
                  <w:sz w:val="22"/>
                  <w:szCs w:val="22"/>
                  <w:lang w:eastAsia="en-US"/>
                </w:rPr>
                <w:t xml:space="preserve">(1), 895. </w:t>
              </w:r>
              <w:hyperlink r:id="rId9" w:history="1">
                <w:r w:rsidRPr="00187483">
                  <w:rPr>
                    <w:rFonts w:ascii="Times New Roman" w:eastAsia="Times New Roman" w:hAnsi="Times New Roman" w:cs="Times New Roman"/>
                    <w:color w:val="0000FF"/>
                    <w:sz w:val="22"/>
                    <w:szCs w:val="22"/>
                    <w:u w:val="single"/>
                    <w:lang w:eastAsia="en-US"/>
                  </w:rPr>
                  <w:t>https://doi.org/10.1038/s41467-019-08806-w</w:t>
                </w:r>
              </w:hyperlink>
            </w:p>
            <w:p w14:paraId="56B17195" w14:textId="1BC6513A" w:rsidR="002277E8" w:rsidRPr="00187483" w:rsidRDefault="002277E8" w:rsidP="002277E8">
              <w:pPr>
                <w:ind w:hanging="480"/>
                <w:rPr>
                  <w:rFonts w:ascii="Times New Roman" w:eastAsia="Times New Roman" w:hAnsi="Times New Roman" w:cs="Times New Roman"/>
                  <w:color w:val="auto"/>
                  <w:sz w:val="22"/>
                  <w:szCs w:val="22"/>
                  <w:lang w:eastAsia="en-US"/>
                </w:rPr>
              </w:pPr>
              <w:r w:rsidRPr="00187483">
                <w:rPr>
                  <w:rFonts w:ascii="Times New Roman" w:eastAsia="Times New Roman" w:hAnsi="Times New Roman" w:cs="Times New Roman"/>
                  <w:color w:val="auto"/>
                  <w:sz w:val="22"/>
                  <w:szCs w:val="22"/>
                  <w:lang w:eastAsia="en-US"/>
                </w:rPr>
                <w:t xml:space="preserve">2. </w:t>
              </w:r>
              <w:proofErr w:type="spellStart"/>
              <w:r w:rsidRPr="00187483">
                <w:rPr>
                  <w:rFonts w:ascii="Times New Roman" w:eastAsia="Times New Roman" w:hAnsi="Times New Roman" w:cs="Times New Roman"/>
                  <w:color w:val="auto"/>
                  <w:sz w:val="22"/>
                  <w:szCs w:val="22"/>
                  <w:lang w:eastAsia="en-US"/>
                </w:rPr>
                <w:t>Melnattur</w:t>
              </w:r>
              <w:proofErr w:type="spellEnd"/>
              <w:r w:rsidRPr="00187483">
                <w:rPr>
                  <w:rFonts w:ascii="Times New Roman" w:eastAsia="Times New Roman" w:hAnsi="Times New Roman" w:cs="Times New Roman"/>
                  <w:color w:val="auto"/>
                  <w:sz w:val="22"/>
                  <w:szCs w:val="22"/>
                  <w:lang w:eastAsia="en-US"/>
                </w:rPr>
                <w:t xml:space="preserve">, K., Zhang, B., &amp; Shaw, P. J. (2020). Disrupting flight increases sleep and identifies a novel sleep-promoting pathway in Drosophila. </w:t>
              </w:r>
              <w:r w:rsidRPr="00187483">
                <w:rPr>
                  <w:rFonts w:ascii="Times New Roman" w:eastAsia="Times New Roman" w:hAnsi="Times New Roman" w:cs="Times New Roman"/>
                  <w:i/>
                  <w:iCs/>
                  <w:color w:val="auto"/>
                  <w:sz w:val="22"/>
                  <w:szCs w:val="22"/>
                  <w:lang w:eastAsia="en-US"/>
                </w:rPr>
                <w:t>Science Advances</w:t>
              </w:r>
              <w:r w:rsidRPr="00187483">
                <w:rPr>
                  <w:rFonts w:ascii="Times New Roman" w:eastAsia="Times New Roman" w:hAnsi="Times New Roman" w:cs="Times New Roman"/>
                  <w:color w:val="auto"/>
                  <w:sz w:val="22"/>
                  <w:szCs w:val="22"/>
                  <w:lang w:eastAsia="en-US"/>
                </w:rPr>
                <w:t xml:space="preserve">, </w:t>
              </w:r>
              <w:r w:rsidRPr="00187483">
                <w:rPr>
                  <w:rFonts w:ascii="Times New Roman" w:eastAsia="Times New Roman" w:hAnsi="Times New Roman" w:cs="Times New Roman"/>
                  <w:i/>
                  <w:iCs/>
                  <w:color w:val="auto"/>
                  <w:sz w:val="22"/>
                  <w:szCs w:val="22"/>
                  <w:lang w:eastAsia="en-US"/>
                </w:rPr>
                <w:t>6</w:t>
              </w:r>
              <w:r w:rsidRPr="00187483">
                <w:rPr>
                  <w:rFonts w:ascii="Times New Roman" w:eastAsia="Times New Roman" w:hAnsi="Times New Roman" w:cs="Times New Roman"/>
                  <w:color w:val="auto"/>
                  <w:sz w:val="22"/>
                  <w:szCs w:val="22"/>
                  <w:lang w:eastAsia="en-US"/>
                </w:rPr>
                <w:t xml:space="preserve">(19), eaaz2166. </w:t>
              </w:r>
              <w:hyperlink r:id="rId10" w:history="1">
                <w:r w:rsidRPr="00187483">
                  <w:rPr>
                    <w:rFonts w:ascii="Times New Roman" w:eastAsia="Times New Roman" w:hAnsi="Times New Roman" w:cs="Times New Roman"/>
                    <w:color w:val="0000FF"/>
                    <w:sz w:val="22"/>
                    <w:szCs w:val="22"/>
                    <w:u w:val="single"/>
                    <w:lang w:eastAsia="en-US"/>
                  </w:rPr>
                  <w:t>https://doi.org/10.1126/sciadv.aaz2166</w:t>
                </w:r>
              </w:hyperlink>
            </w:p>
            <w:p w14:paraId="11A51487" w14:textId="6D33F22F" w:rsidR="00C6390F" w:rsidRPr="00187483" w:rsidRDefault="00C6390F" w:rsidP="00C6390F">
              <w:pPr>
                <w:ind w:hanging="480"/>
                <w:rPr>
                  <w:rFonts w:ascii="Times New Roman" w:eastAsia="Times New Roman" w:hAnsi="Times New Roman" w:cs="Times New Roman"/>
                  <w:color w:val="auto"/>
                  <w:sz w:val="22"/>
                  <w:szCs w:val="22"/>
                  <w:lang w:eastAsia="en-US"/>
                </w:rPr>
              </w:pPr>
              <w:r w:rsidRPr="00187483">
                <w:rPr>
                  <w:rFonts w:ascii="Times New Roman" w:eastAsia="Times New Roman" w:hAnsi="Times New Roman" w:cs="Times New Roman"/>
                  <w:color w:val="auto"/>
                  <w:sz w:val="22"/>
                  <w:szCs w:val="22"/>
                  <w:lang w:eastAsia="en-US"/>
                </w:rPr>
                <w:t xml:space="preserve">3. </w:t>
              </w:r>
              <w:proofErr w:type="spellStart"/>
              <w:r w:rsidRPr="00187483">
                <w:rPr>
                  <w:rFonts w:ascii="Times New Roman" w:eastAsia="Times New Roman" w:hAnsi="Times New Roman" w:cs="Times New Roman"/>
                  <w:color w:val="auto"/>
                  <w:sz w:val="22"/>
                  <w:szCs w:val="22"/>
                  <w:lang w:eastAsia="en-US"/>
                </w:rPr>
                <w:t>Kanaya</w:t>
              </w:r>
              <w:proofErr w:type="spellEnd"/>
              <w:r w:rsidRPr="00187483">
                <w:rPr>
                  <w:rFonts w:ascii="Times New Roman" w:eastAsia="Times New Roman" w:hAnsi="Times New Roman" w:cs="Times New Roman"/>
                  <w:color w:val="auto"/>
                  <w:sz w:val="22"/>
                  <w:szCs w:val="22"/>
                  <w:lang w:eastAsia="en-US"/>
                </w:rPr>
                <w:t xml:space="preserve">, H. J., Park, S., Kim, J., </w:t>
              </w:r>
              <w:proofErr w:type="spellStart"/>
              <w:r w:rsidRPr="00187483">
                <w:rPr>
                  <w:rFonts w:ascii="Times New Roman" w:eastAsia="Times New Roman" w:hAnsi="Times New Roman" w:cs="Times New Roman"/>
                  <w:color w:val="auto"/>
                  <w:sz w:val="22"/>
                  <w:szCs w:val="22"/>
                  <w:lang w:eastAsia="en-US"/>
                </w:rPr>
                <w:t>Kusumi</w:t>
              </w:r>
              <w:proofErr w:type="spellEnd"/>
              <w:r w:rsidRPr="00187483">
                <w:rPr>
                  <w:rFonts w:ascii="Times New Roman" w:eastAsia="Times New Roman" w:hAnsi="Times New Roman" w:cs="Times New Roman"/>
                  <w:color w:val="auto"/>
                  <w:sz w:val="22"/>
                  <w:szCs w:val="22"/>
                  <w:lang w:eastAsia="en-US"/>
                </w:rPr>
                <w:t xml:space="preserve">, J., </w:t>
              </w:r>
              <w:proofErr w:type="spellStart"/>
              <w:r w:rsidRPr="00187483">
                <w:rPr>
                  <w:rFonts w:ascii="Times New Roman" w:eastAsia="Times New Roman" w:hAnsi="Times New Roman" w:cs="Times New Roman"/>
                  <w:color w:val="auto"/>
                  <w:sz w:val="22"/>
                  <w:szCs w:val="22"/>
                  <w:lang w:eastAsia="en-US"/>
                </w:rPr>
                <w:t>Krenenou</w:t>
              </w:r>
              <w:proofErr w:type="spellEnd"/>
              <w:r w:rsidRPr="00187483">
                <w:rPr>
                  <w:rFonts w:ascii="Times New Roman" w:eastAsia="Times New Roman" w:hAnsi="Times New Roman" w:cs="Times New Roman"/>
                  <w:color w:val="auto"/>
                  <w:sz w:val="22"/>
                  <w:szCs w:val="22"/>
                  <w:lang w:eastAsia="en-US"/>
                </w:rPr>
                <w:t xml:space="preserve">, S., </w:t>
              </w:r>
              <w:proofErr w:type="spellStart"/>
              <w:r w:rsidRPr="00187483">
                <w:rPr>
                  <w:rFonts w:ascii="Times New Roman" w:eastAsia="Times New Roman" w:hAnsi="Times New Roman" w:cs="Times New Roman"/>
                  <w:color w:val="auto"/>
                  <w:sz w:val="22"/>
                  <w:szCs w:val="22"/>
                  <w:lang w:eastAsia="en-US"/>
                </w:rPr>
                <w:t>Sawatari</w:t>
              </w:r>
              <w:proofErr w:type="spellEnd"/>
              <w:r w:rsidRPr="00187483">
                <w:rPr>
                  <w:rFonts w:ascii="Times New Roman" w:eastAsia="Times New Roman" w:hAnsi="Times New Roman" w:cs="Times New Roman"/>
                  <w:color w:val="auto"/>
                  <w:sz w:val="22"/>
                  <w:szCs w:val="22"/>
                  <w:lang w:eastAsia="en-US"/>
                </w:rPr>
                <w:t xml:space="preserve">, E., Sato, A., Lee, J., Bang, H., </w:t>
              </w:r>
              <w:proofErr w:type="spellStart"/>
              <w:r w:rsidRPr="00187483">
                <w:rPr>
                  <w:rFonts w:ascii="Times New Roman" w:eastAsia="Times New Roman" w:hAnsi="Times New Roman" w:cs="Times New Roman"/>
                  <w:color w:val="auto"/>
                  <w:sz w:val="22"/>
                  <w:szCs w:val="22"/>
                  <w:lang w:eastAsia="en-US"/>
                </w:rPr>
                <w:t>Kobayakawa</w:t>
              </w:r>
              <w:proofErr w:type="spellEnd"/>
              <w:r w:rsidRPr="00187483">
                <w:rPr>
                  <w:rFonts w:ascii="Times New Roman" w:eastAsia="Times New Roman" w:hAnsi="Times New Roman" w:cs="Times New Roman"/>
                  <w:color w:val="auto"/>
                  <w:sz w:val="22"/>
                  <w:szCs w:val="22"/>
                  <w:lang w:eastAsia="en-US"/>
                </w:rPr>
                <w:t xml:space="preserve">, Y., Lim, C., &amp; Itoh, T. Q. (2020). A sleep-like state in Hydra unravels conserved sleep mechanisms during the evolutionary development of the central nervous system. </w:t>
              </w:r>
              <w:r w:rsidRPr="00187483">
                <w:rPr>
                  <w:rFonts w:ascii="Times New Roman" w:eastAsia="Times New Roman" w:hAnsi="Times New Roman" w:cs="Times New Roman"/>
                  <w:i/>
                  <w:iCs/>
                  <w:color w:val="auto"/>
                  <w:sz w:val="22"/>
                  <w:szCs w:val="22"/>
                  <w:lang w:eastAsia="en-US"/>
                </w:rPr>
                <w:t>Science Advances</w:t>
              </w:r>
              <w:r w:rsidRPr="00187483">
                <w:rPr>
                  <w:rFonts w:ascii="Times New Roman" w:eastAsia="Times New Roman" w:hAnsi="Times New Roman" w:cs="Times New Roman"/>
                  <w:color w:val="auto"/>
                  <w:sz w:val="22"/>
                  <w:szCs w:val="22"/>
                  <w:lang w:eastAsia="en-US"/>
                </w:rPr>
                <w:t xml:space="preserve">, </w:t>
              </w:r>
              <w:r w:rsidRPr="00187483">
                <w:rPr>
                  <w:rFonts w:ascii="Times New Roman" w:eastAsia="Times New Roman" w:hAnsi="Times New Roman" w:cs="Times New Roman"/>
                  <w:i/>
                  <w:iCs/>
                  <w:color w:val="auto"/>
                  <w:sz w:val="22"/>
                  <w:szCs w:val="22"/>
                  <w:lang w:eastAsia="en-US"/>
                </w:rPr>
                <w:t>6</w:t>
              </w:r>
              <w:r w:rsidRPr="00187483">
                <w:rPr>
                  <w:rFonts w:ascii="Times New Roman" w:eastAsia="Times New Roman" w:hAnsi="Times New Roman" w:cs="Times New Roman"/>
                  <w:color w:val="auto"/>
                  <w:sz w:val="22"/>
                  <w:szCs w:val="22"/>
                  <w:lang w:eastAsia="en-US"/>
                </w:rPr>
                <w:t xml:space="preserve">(41), eabb9415. </w:t>
              </w:r>
              <w:hyperlink r:id="rId11" w:history="1">
                <w:r w:rsidRPr="00187483">
                  <w:rPr>
                    <w:rFonts w:ascii="Times New Roman" w:eastAsia="Times New Roman" w:hAnsi="Times New Roman" w:cs="Times New Roman"/>
                    <w:color w:val="0000FF"/>
                    <w:sz w:val="22"/>
                    <w:szCs w:val="22"/>
                    <w:u w:val="single"/>
                    <w:lang w:eastAsia="en-US"/>
                  </w:rPr>
                  <w:t>https://doi.org/10.1126/sciadv.abb9415</w:t>
                </w:r>
              </w:hyperlink>
            </w:p>
            <w:p w14:paraId="15D61E1C" w14:textId="48CF144F" w:rsidR="00097169" w:rsidRPr="00187483" w:rsidRDefault="00097169" w:rsidP="00A564F9">
              <w:pPr>
                <w:pStyle w:val="Bibliography"/>
                <w:rPr>
                  <w:sz w:val="22"/>
                  <w:szCs w:val="22"/>
                </w:rPr>
              </w:pPr>
            </w:p>
            <w:p w14:paraId="31E8988E" w14:textId="4F2736A1" w:rsidR="0061747E" w:rsidRPr="00187483" w:rsidRDefault="006709C8" w:rsidP="0061747E">
              <w:pPr>
                <w:rPr>
                  <w:sz w:val="22"/>
                  <w:szCs w:val="22"/>
                </w:rPr>
              </w:pPr>
            </w:p>
          </w:sdtContent>
        </w:sdt>
      </w:sdtContent>
    </w:sdt>
    <w:sectPr w:rsidR="0061747E" w:rsidRPr="00187483">
      <w:headerReference w:type="default" r:id="rId12"/>
      <w:headerReference w:type="first" r:id="rId13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0A693E" w14:textId="77777777" w:rsidR="006709C8" w:rsidRDefault="006709C8">
      <w:pPr>
        <w:spacing w:line="240" w:lineRule="auto"/>
      </w:pPr>
      <w:r>
        <w:separator/>
      </w:r>
    </w:p>
    <w:p w14:paraId="317439C7" w14:textId="77777777" w:rsidR="006709C8" w:rsidRDefault="006709C8"/>
  </w:endnote>
  <w:endnote w:type="continuationSeparator" w:id="0">
    <w:p w14:paraId="7878C6A2" w14:textId="77777777" w:rsidR="006709C8" w:rsidRDefault="006709C8">
      <w:pPr>
        <w:spacing w:line="240" w:lineRule="auto"/>
      </w:pPr>
      <w:r>
        <w:continuationSeparator/>
      </w:r>
    </w:p>
    <w:p w14:paraId="4C69283E" w14:textId="77777777" w:rsidR="006709C8" w:rsidRDefault="006709C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882601" w14:textId="77777777" w:rsidR="006709C8" w:rsidRDefault="006709C8">
      <w:pPr>
        <w:spacing w:line="240" w:lineRule="auto"/>
      </w:pPr>
      <w:r>
        <w:separator/>
      </w:r>
    </w:p>
    <w:p w14:paraId="6B26E61A" w14:textId="77777777" w:rsidR="006709C8" w:rsidRDefault="006709C8"/>
  </w:footnote>
  <w:footnote w:type="continuationSeparator" w:id="0">
    <w:p w14:paraId="64188AA3" w14:textId="77777777" w:rsidR="006709C8" w:rsidRDefault="006709C8">
      <w:pPr>
        <w:spacing w:line="240" w:lineRule="auto"/>
      </w:pPr>
      <w:r>
        <w:continuationSeparator/>
      </w:r>
    </w:p>
    <w:p w14:paraId="1C8B86F4" w14:textId="77777777" w:rsidR="006709C8" w:rsidRDefault="006709C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dTable2-Accent1"/>
      <w:tblW w:w="0" w:type="auto"/>
      <w:tblLook w:val="04A0" w:firstRow="1" w:lastRow="0" w:firstColumn="1" w:lastColumn="0" w:noHBand="0" w:noVBand="1"/>
      <w:tblDescription w:val="Header layout table"/>
    </w:tblPr>
    <w:tblGrid>
      <w:gridCol w:w="8280"/>
      <w:gridCol w:w="1080"/>
    </w:tblGrid>
    <w:tr w:rsidR="004D6B86" w14:paraId="42334722" w14:textId="77777777" w:rsidTr="008A78F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8280" w:type="dxa"/>
        </w:tcPr>
        <w:p w14:paraId="2E9FF96D" w14:textId="71408B31" w:rsidR="004D6B86" w:rsidRPr="00170521" w:rsidRDefault="006709C8" w:rsidP="00170521">
          <w:pPr>
            <w:pStyle w:val="Header"/>
          </w:pPr>
          <w:sdt>
            <w:sdtPr>
              <w:alias w:val="Enter shortened title:"/>
              <w:tag w:val="Enter shortened title:"/>
              <w:id w:val="-582528332"/>
              <w15:dataBinding w:prefixMappings="xmlns:ns0='http://schemas.microsoft.com/temp/samples' " w:xpath="/ns0:employees[1]/ns0:employee[1]/ns0:CustomerName[1]" w:storeItemID="{B98E728A-96FF-4995-885C-5AF887AB0C35}" w16sdtdh:storeItemChecksum="ie8AhQ=="/>
              <w15:appearance w15:val="hidden"/>
            </w:sdtPr>
            <w:sdtEndPr/>
            <w:sdtContent>
              <w:r w:rsidR="0093150B">
                <w:t>Molecular Markers for the Evolutionary Basis of Sleep</w:t>
              </w:r>
            </w:sdtContent>
          </w:sdt>
        </w:p>
      </w:tc>
      <w:tc>
        <w:tcPr>
          <w:tcW w:w="1080" w:type="dxa"/>
        </w:tcPr>
        <w:p w14:paraId="4A30838B" w14:textId="77777777" w:rsidR="004D6B86" w:rsidRDefault="00345333">
          <w:pPr>
            <w:pStyle w:val="Header"/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925C8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</w:tr>
  </w:tbl>
  <w:p w14:paraId="443CC2CF" w14:textId="77777777" w:rsidR="004D6B86" w:rsidRDefault="004D6B8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dTable2-Accent1"/>
      <w:tblW w:w="0" w:type="auto"/>
      <w:tblLook w:val="04A0" w:firstRow="1" w:lastRow="0" w:firstColumn="1" w:lastColumn="0" w:noHBand="0" w:noVBand="1"/>
      <w:tblDescription w:val="Header layout table"/>
    </w:tblPr>
    <w:tblGrid>
      <w:gridCol w:w="8280"/>
      <w:gridCol w:w="1080"/>
    </w:tblGrid>
    <w:tr w:rsidR="004D6B86" w14:paraId="0DC89361" w14:textId="77777777" w:rsidTr="008A78F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8280" w:type="dxa"/>
        </w:tcPr>
        <w:p w14:paraId="2C624B26" w14:textId="6F81A6F5" w:rsidR="004D6B86" w:rsidRPr="009F0414" w:rsidRDefault="0093150B" w:rsidP="00504F88">
          <w:pPr>
            <w:pStyle w:val="Header"/>
          </w:pPr>
          <w:r>
            <w:t>Molecular Markers for the Evolutionary Basis of Sleep</w:t>
          </w:r>
        </w:p>
      </w:tc>
      <w:tc>
        <w:tcPr>
          <w:tcW w:w="1080" w:type="dxa"/>
        </w:tcPr>
        <w:p w14:paraId="51E9B4C4" w14:textId="77777777" w:rsidR="004D6B86" w:rsidRDefault="00345333">
          <w:pPr>
            <w:pStyle w:val="Header"/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925C8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</w:tbl>
  <w:p w14:paraId="62CAB159" w14:textId="77777777" w:rsidR="004D6B86" w:rsidRDefault="004D6B86" w:rsidP="002C62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F6A"/>
    <w:rsid w:val="00006BBA"/>
    <w:rsid w:val="0001010E"/>
    <w:rsid w:val="000169F0"/>
    <w:rsid w:val="000217F5"/>
    <w:rsid w:val="00025D92"/>
    <w:rsid w:val="00041482"/>
    <w:rsid w:val="00067D62"/>
    <w:rsid w:val="00071463"/>
    <w:rsid w:val="00080CB0"/>
    <w:rsid w:val="00082DE7"/>
    <w:rsid w:val="00097169"/>
    <w:rsid w:val="000A298A"/>
    <w:rsid w:val="000B007D"/>
    <w:rsid w:val="000D3F64"/>
    <w:rsid w:val="000D7337"/>
    <w:rsid w:val="000E6310"/>
    <w:rsid w:val="000F1491"/>
    <w:rsid w:val="001018E7"/>
    <w:rsid w:val="00114BFA"/>
    <w:rsid w:val="00116AE8"/>
    <w:rsid w:val="001276A8"/>
    <w:rsid w:val="0013281D"/>
    <w:rsid w:val="001453CF"/>
    <w:rsid w:val="00145882"/>
    <w:rsid w:val="001602E3"/>
    <w:rsid w:val="0016068E"/>
    <w:rsid w:val="00160C0C"/>
    <w:rsid w:val="001664A2"/>
    <w:rsid w:val="00170521"/>
    <w:rsid w:val="00171321"/>
    <w:rsid w:val="00187483"/>
    <w:rsid w:val="001A1D24"/>
    <w:rsid w:val="001A3CD6"/>
    <w:rsid w:val="001B4848"/>
    <w:rsid w:val="001B5986"/>
    <w:rsid w:val="001D75D2"/>
    <w:rsid w:val="001E1398"/>
    <w:rsid w:val="001E3AB2"/>
    <w:rsid w:val="001F447A"/>
    <w:rsid w:val="001F7399"/>
    <w:rsid w:val="00212319"/>
    <w:rsid w:val="00224BB0"/>
    <w:rsid w:val="00225BE3"/>
    <w:rsid w:val="002277E8"/>
    <w:rsid w:val="00240AF0"/>
    <w:rsid w:val="00245690"/>
    <w:rsid w:val="002464D8"/>
    <w:rsid w:val="00255B62"/>
    <w:rsid w:val="0026198C"/>
    <w:rsid w:val="00274E0A"/>
    <w:rsid w:val="00276E1C"/>
    <w:rsid w:val="00281C1C"/>
    <w:rsid w:val="00283573"/>
    <w:rsid w:val="0028366A"/>
    <w:rsid w:val="00291250"/>
    <w:rsid w:val="00294695"/>
    <w:rsid w:val="002A10C6"/>
    <w:rsid w:val="002A2FC3"/>
    <w:rsid w:val="002A3B2D"/>
    <w:rsid w:val="002B02A2"/>
    <w:rsid w:val="002B0C34"/>
    <w:rsid w:val="002B1900"/>
    <w:rsid w:val="002B6153"/>
    <w:rsid w:val="002C627C"/>
    <w:rsid w:val="002F1DBB"/>
    <w:rsid w:val="0030114E"/>
    <w:rsid w:val="00302990"/>
    <w:rsid w:val="00307586"/>
    <w:rsid w:val="00322871"/>
    <w:rsid w:val="003279B2"/>
    <w:rsid w:val="003355F6"/>
    <w:rsid w:val="00336906"/>
    <w:rsid w:val="00345333"/>
    <w:rsid w:val="003462A4"/>
    <w:rsid w:val="00362DD5"/>
    <w:rsid w:val="00363ED9"/>
    <w:rsid w:val="003711F7"/>
    <w:rsid w:val="00382807"/>
    <w:rsid w:val="00385395"/>
    <w:rsid w:val="0039270D"/>
    <w:rsid w:val="0039397F"/>
    <w:rsid w:val="00396EDF"/>
    <w:rsid w:val="0039789B"/>
    <w:rsid w:val="003A06C6"/>
    <w:rsid w:val="003D0F01"/>
    <w:rsid w:val="003E36B1"/>
    <w:rsid w:val="003E4162"/>
    <w:rsid w:val="003F7CBD"/>
    <w:rsid w:val="004002A4"/>
    <w:rsid w:val="004126C0"/>
    <w:rsid w:val="00433330"/>
    <w:rsid w:val="004337BA"/>
    <w:rsid w:val="0043419F"/>
    <w:rsid w:val="004424B7"/>
    <w:rsid w:val="00452180"/>
    <w:rsid w:val="00455F10"/>
    <w:rsid w:val="00464991"/>
    <w:rsid w:val="00474060"/>
    <w:rsid w:val="00481CF8"/>
    <w:rsid w:val="00492C2D"/>
    <w:rsid w:val="004A143C"/>
    <w:rsid w:val="004A3D87"/>
    <w:rsid w:val="004A7C71"/>
    <w:rsid w:val="004B18A9"/>
    <w:rsid w:val="004B4680"/>
    <w:rsid w:val="004C6188"/>
    <w:rsid w:val="004C780D"/>
    <w:rsid w:val="004D4F8C"/>
    <w:rsid w:val="004D6B86"/>
    <w:rsid w:val="004E1EF2"/>
    <w:rsid w:val="00504F88"/>
    <w:rsid w:val="00506F8A"/>
    <w:rsid w:val="00510A77"/>
    <w:rsid w:val="00521A68"/>
    <w:rsid w:val="00530A88"/>
    <w:rsid w:val="005437D7"/>
    <w:rsid w:val="0055242C"/>
    <w:rsid w:val="00552E08"/>
    <w:rsid w:val="0055445F"/>
    <w:rsid w:val="00560747"/>
    <w:rsid w:val="00560A13"/>
    <w:rsid w:val="005636DE"/>
    <w:rsid w:val="005701E1"/>
    <w:rsid w:val="00572FB0"/>
    <w:rsid w:val="00584EB8"/>
    <w:rsid w:val="005870E3"/>
    <w:rsid w:val="0059175B"/>
    <w:rsid w:val="00595412"/>
    <w:rsid w:val="00595B1E"/>
    <w:rsid w:val="005A4BC9"/>
    <w:rsid w:val="005A6A49"/>
    <w:rsid w:val="005B2A7D"/>
    <w:rsid w:val="005B5A83"/>
    <w:rsid w:val="005C618F"/>
    <w:rsid w:val="005D07D2"/>
    <w:rsid w:val="005D548A"/>
    <w:rsid w:val="005E17C4"/>
    <w:rsid w:val="005F245A"/>
    <w:rsid w:val="00600551"/>
    <w:rsid w:val="0061747E"/>
    <w:rsid w:val="00620DEC"/>
    <w:rsid w:val="00631145"/>
    <w:rsid w:val="006317C1"/>
    <w:rsid w:val="00641876"/>
    <w:rsid w:val="00645290"/>
    <w:rsid w:val="006574EE"/>
    <w:rsid w:val="006653F7"/>
    <w:rsid w:val="006709C8"/>
    <w:rsid w:val="00672359"/>
    <w:rsid w:val="00680333"/>
    <w:rsid w:val="00684C26"/>
    <w:rsid w:val="0069758F"/>
    <w:rsid w:val="006B015B"/>
    <w:rsid w:val="006B05C6"/>
    <w:rsid w:val="006B7F1F"/>
    <w:rsid w:val="006C162F"/>
    <w:rsid w:val="006C6B16"/>
    <w:rsid w:val="006D7EE9"/>
    <w:rsid w:val="00703D52"/>
    <w:rsid w:val="007244DE"/>
    <w:rsid w:val="007255FF"/>
    <w:rsid w:val="00730A47"/>
    <w:rsid w:val="00733D23"/>
    <w:rsid w:val="00760F37"/>
    <w:rsid w:val="00763B59"/>
    <w:rsid w:val="00796C4E"/>
    <w:rsid w:val="007971BB"/>
    <w:rsid w:val="007A3BB0"/>
    <w:rsid w:val="007B08C2"/>
    <w:rsid w:val="007B243A"/>
    <w:rsid w:val="007C1D64"/>
    <w:rsid w:val="007C7510"/>
    <w:rsid w:val="007C7BEB"/>
    <w:rsid w:val="007E101D"/>
    <w:rsid w:val="007E7875"/>
    <w:rsid w:val="007F01D1"/>
    <w:rsid w:val="007F6C8C"/>
    <w:rsid w:val="007F7001"/>
    <w:rsid w:val="00806B79"/>
    <w:rsid w:val="0080731C"/>
    <w:rsid w:val="00810D32"/>
    <w:rsid w:val="0081390C"/>
    <w:rsid w:val="00816831"/>
    <w:rsid w:val="00817FB1"/>
    <w:rsid w:val="0083669E"/>
    <w:rsid w:val="00837D67"/>
    <w:rsid w:val="00843EF2"/>
    <w:rsid w:val="008469BA"/>
    <w:rsid w:val="0085231A"/>
    <w:rsid w:val="0087177B"/>
    <w:rsid w:val="0087296B"/>
    <w:rsid w:val="008747E8"/>
    <w:rsid w:val="0088249A"/>
    <w:rsid w:val="008A2A83"/>
    <w:rsid w:val="008A2E92"/>
    <w:rsid w:val="008A78F1"/>
    <w:rsid w:val="008B0318"/>
    <w:rsid w:val="008B556B"/>
    <w:rsid w:val="008D469C"/>
    <w:rsid w:val="008F45F6"/>
    <w:rsid w:val="008F7D37"/>
    <w:rsid w:val="00903332"/>
    <w:rsid w:val="00904789"/>
    <w:rsid w:val="00904BB6"/>
    <w:rsid w:val="00910F0E"/>
    <w:rsid w:val="00924E61"/>
    <w:rsid w:val="0093150B"/>
    <w:rsid w:val="00933AD5"/>
    <w:rsid w:val="009435B0"/>
    <w:rsid w:val="0095178E"/>
    <w:rsid w:val="00954202"/>
    <w:rsid w:val="009565EC"/>
    <w:rsid w:val="00961AE5"/>
    <w:rsid w:val="009625D3"/>
    <w:rsid w:val="00963D52"/>
    <w:rsid w:val="009653A1"/>
    <w:rsid w:val="009779C4"/>
    <w:rsid w:val="0098048D"/>
    <w:rsid w:val="00990AE8"/>
    <w:rsid w:val="0099596C"/>
    <w:rsid w:val="00996087"/>
    <w:rsid w:val="009A2C38"/>
    <w:rsid w:val="009B730E"/>
    <w:rsid w:val="009D1EA8"/>
    <w:rsid w:val="009D41D6"/>
    <w:rsid w:val="009E767D"/>
    <w:rsid w:val="009F0414"/>
    <w:rsid w:val="00A07BA8"/>
    <w:rsid w:val="00A15446"/>
    <w:rsid w:val="00A337AD"/>
    <w:rsid w:val="00A42811"/>
    <w:rsid w:val="00A4383B"/>
    <w:rsid w:val="00A4757D"/>
    <w:rsid w:val="00A53731"/>
    <w:rsid w:val="00A5535F"/>
    <w:rsid w:val="00A564F9"/>
    <w:rsid w:val="00A6077E"/>
    <w:rsid w:val="00A73239"/>
    <w:rsid w:val="00A77F6B"/>
    <w:rsid w:val="00A81BB2"/>
    <w:rsid w:val="00A829D3"/>
    <w:rsid w:val="00A947C8"/>
    <w:rsid w:val="00A962E3"/>
    <w:rsid w:val="00AA47F2"/>
    <w:rsid w:val="00AA5C05"/>
    <w:rsid w:val="00AB2E33"/>
    <w:rsid w:val="00AC2F3D"/>
    <w:rsid w:val="00AC67D1"/>
    <w:rsid w:val="00B018B7"/>
    <w:rsid w:val="00B03BA4"/>
    <w:rsid w:val="00B040CA"/>
    <w:rsid w:val="00B24515"/>
    <w:rsid w:val="00B33DFA"/>
    <w:rsid w:val="00B431B6"/>
    <w:rsid w:val="00B46DD1"/>
    <w:rsid w:val="00B57CC3"/>
    <w:rsid w:val="00B66CEC"/>
    <w:rsid w:val="00B95245"/>
    <w:rsid w:val="00B9773E"/>
    <w:rsid w:val="00BA3F72"/>
    <w:rsid w:val="00BA6F2C"/>
    <w:rsid w:val="00BB70DF"/>
    <w:rsid w:val="00BC03FA"/>
    <w:rsid w:val="00BC50ED"/>
    <w:rsid w:val="00BC6DF9"/>
    <w:rsid w:val="00BD4AB8"/>
    <w:rsid w:val="00BE1F8F"/>
    <w:rsid w:val="00BF5A21"/>
    <w:rsid w:val="00C00F55"/>
    <w:rsid w:val="00C214D3"/>
    <w:rsid w:val="00C264A0"/>
    <w:rsid w:val="00C27F83"/>
    <w:rsid w:val="00C33416"/>
    <w:rsid w:val="00C3438C"/>
    <w:rsid w:val="00C34A54"/>
    <w:rsid w:val="00C40483"/>
    <w:rsid w:val="00C47C46"/>
    <w:rsid w:val="00C52F54"/>
    <w:rsid w:val="00C556CB"/>
    <w:rsid w:val="00C5686B"/>
    <w:rsid w:val="00C6390F"/>
    <w:rsid w:val="00C7320B"/>
    <w:rsid w:val="00C74024"/>
    <w:rsid w:val="00C83B15"/>
    <w:rsid w:val="00C925C8"/>
    <w:rsid w:val="00CB7F84"/>
    <w:rsid w:val="00CC2C59"/>
    <w:rsid w:val="00CC3844"/>
    <w:rsid w:val="00CD4B8F"/>
    <w:rsid w:val="00CE0594"/>
    <w:rsid w:val="00CE2F6A"/>
    <w:rsid w:val="00CE6B08"/>
    <w:rsid w:val="00CF1585"/>
    <w:rsid w:val="00CF1B55"/>
    <w:rsid w:val="00CF2342"/>
    <w:rsid w:val="00CF2872"/>
    <w:rsid w:val="00CF3A15"/>
    <w:rsid w:val="00D161BF"/>
    <w:rsid w:val="00D204B4"/>
    <w:rsid w:val="00D53FBF"/>
    <w:rsid w:val="00D57ADE"/>
    <w:rsid w:val="00D61569"/>
    <w:rsid w:val="00D657AB"/>
    <w:rsid w:val="00D707BE"/>
    <w:rsid w:val="00D70C4B"/>
    <w:rsid w:val="00D755FF"/>
    <w:rsid w:val="00D86415"/>
    <w:rsid w:val="00D9546C"/>
    <w:rsid w:val="00DA0E9D"/>
    <w:rsid w:val="00DA1D0C"/>
    <w:rsid w:val="00DA2B7B"/>
    <w:rsid w:val="00DA345D"/>
    <w:rsid w:val="00DB04AE"/>
    <w:rsid w:val="00DB2E59"/>
    <w:rsid w:val="00DB358F"/>
    <w:rsid w:val="00DC057F"/>
    <w:rsid w:val="00DC44F1"/>
    <w:rsid w:val="00DD3C35"/>
    <w:rsid w:val="00DD46EA"/>
    <w:rsid w:val="00DF109D"/>
    <w:rsid w:val="00DF6D26"/>
    <w:rsid w:val="00E03748"/>
    <w:rsid w:val="00E13A0A"/>
    <w:rsid w:val="00E160E6"/>
    <w:rsid w:val="00E2781B"/>
    <w:rsid w:val="00E47A9A"/>
    <w:rsid w:val="00E657F0"/>
    <w:rsid w:val="00E7305D"/>
    <w:rsid w:val="00E8343F"/>
    <w:rsid w:val="00E83A03"/>
    <w:rsid w:val="00EA5F70"/>
    <w:rsid w:val="00EA6638"/>
    <w:rsid w:val="00EA780C"/>
    <w:rsid w:val="00EB08E8"/>
    <w:rsid w:val="00EB39C5"/>
    <w:rsid w:val="00EB69D3"/>
    <w:rsid w:val="00EC2036"/>
    <w:rsid w:val="00EC350A"/>
    <w:rsid w:val="00EC6EBE"/>
    <w:rsid w:val="00EE263B"/>
    <w:rsid w:val="00EF2BBD"/>
    <w:rsid w:val="00F034E9"/>
    <w:rsid w:val="00F06A80"/>
    <w:rsid w:val="00F2131C"/>
    <w:rsid w:val="00F31D66"/>
    <w:rsid w:val="00F363EC"/>
    <w:rsid w:val="00F40224"/>
    <w:rsid w:val="00F413AC"/>
    <w:rsid w:val="00F458D6"/>
    <w:rsid w:val="00F51BD1"/>
    <w:rsid w:val="00F618AC"/>
    <w:rsid w:val="00F80D39"/>
    <w:rsid w:val="00F964C7"/>
    <w:rsid w:val="00FA6C47"/>
    <w:rsid w:val="00FC2DE6"/>
    <w:rsid w:val="00FC78C8"/>
    <w:rsid w:val="00FD3762"/>
    <w:rsid w:val="00FE7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temp/samples"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05BB543"/>
  <w15:chartTrackingRefBased/>
  <w15:docId w15:val="{968556B4-067D-4E3D-AB9A-08D9A1F93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5" w:qFormat="1"/>
    <w:lsdException w:name="heading 8" w:semiHidden="1" w:uiPriority="5" w:qFormat="1"/>
    <w:lsdException w:name="heading 9" w:semiHidden="1" w:uiPriority="5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25C8"/>
  </w:style>
  <w:style w:type="paragraph" w:styleId="Heading1">
    <w:name w:val="heading 1"/>
    <w:basedOn w:val="Normal"/>
    <w:next w:val="Normal"/>
    <w:link w:val="Heading1Char"/>
    <w:uiPriority w:val="5"/>
    <w:qFormat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5"/>
    <w:qFormat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5"/>
    <w:qFormat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5"/>
    <w:qFormat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5"/>
    <w:qFormat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5"/>
    <w:semiHidden/>
    <w:qFormat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sid w:val="00DB2E59"/>
  </w:style>
  <w:style w:type="character" w:styleId="PlaceholderText">
    <w:name w:val="Placeholder Text"/>
    <w:basedOn w:val="DefaultParagraphFont"/>
    <w:uiPriority w:val="99"/>
    <w:semiHidden/>
    <w:rsid w:val="00EB69D3"/>
    <w:rPr>
      <w:color w:val="000000" w:themeColor="text1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5"/>
    <w:rsid w:val="00DB2E59"/>
    <w:rPr>
      <w:rFonts w:asciiTheme="majorHAnsi" w:eastAsiaTheme="majorEastAsia" w:hAnsiTheme="majorHAnsi" w:cstheme="majorBidi"/>
      <w:b/>
      <w:bCs/>
    </w:rPr>
  </w:style>
  <w:style w:type="character" w:customStyle="1" w:styleId="Heading2Char">
    <w:name w:val="Heading 2 Char"/>
    <w:basedOn w:val="DefaultParagraphFont"/>
    <w:link w:val="Heading2"/>
    <w:uiPriority w:val="5"/>
    <w:rsid w:val="00DB2E59"/>
    <w:rPr>
      <w:rFonts w:asciiTheme="majorHAnsi" w:eastAsiaTheme="majorEastAsia" w:hAnsiTheme="majorHAnsi" w:cstheme="majorBidi"/>
      <w:b/>
      <w:bCs/>
    </w:rPr>
  </w:style>
  <w:style w:type="paragraph" w:styleId="Title">
    <w:name w:val="Title"/>
    <w:basedOn w:val="Normal"/>
    <w:next w:val="Normal"/>
    <w:link w:val="TitleChar"/>
    <w:uiPriority w:val="1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</w:rPr>
  </w:style>
  <w:style w:type="character" w:styleId="Emphasis">
    <w:name w:val="Emphasis"/>
    <w:basedOn w:val="DefaultParagraphFont"/>
    <w:uiPriority w:val="4"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5"/>
    <w:rsid w:val="00DB2E59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5"/>
    <w:rsid w:val="00DB2E5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5"/>
    <w:rsid w:val="00DB2E59"/>
    <w:rPr>
      <w:rFonts w:asciiTheme="majorHAnsi" w:eastAsiaTheme="majorEastAsia" w:hAnsiTheme="majorHAnsi" w:cstheme="majorBidi"/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69D3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9D3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6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3F7CBD"/>
    <w:pPr>
      <w:pBdr>
        <w:top w:val="single" w:sz="2" w:space="10" w:color="000000" w:themeColor="text2" w:shadow="1"/>
        <w:left w:val="single" w:sz="2" w:space="10" w:color="000000" w:themeColor="text2" w:shadow="1"/>
        <w:bottom w:val="single" w:sz="2" w:space="10" w:color="000000" w:themeColor="text2" w:shadow="1"/>
        <w:right w:val="single" w:sz="2" w:space="10" w:color="000000" w:themeColor="text2" w:shadow="1"/>
      </w:pBdr>
      <w:ind w:left="1152" w:right="1152" w:firstLine="0"/>
    </w:pPr>
    <w:rPr>
      <w:i/>
      <w:iCs/>
      <w:color w:val="000000" w:themeColor="text2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B69D3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B69D3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B69D3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B69D3"/>
    <w:rPr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B69D3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B69D3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B69D3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B69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B69D3"/>
    <w:rPr>
      <w:b/>
      <w:bCs/>
      <w:sz w:val="22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B69D3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B69D3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B69D3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B69D3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EB69D3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5"/>
    <w:semiHidden/>
    <w:rsid w:val="00336906"/>
    <w:rPr>
      <w:rFonts w:asciiTheme="majorHAnsi" w:eastAsiaTheme="majorEastAsia" w:hAnsiTheme="majorHAnsi" w:cstheme="majorBidi"/>
      <w:color w:val="6E6E6E" w:themeColor="accent1" w:themeShade="7F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69D3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69D3"/>
    <w:rPr>
      <w:rFonts w:ascii="Consolas" w:hAnsi="Consolas" w:cs="Consolas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EB69D3"/>
    <w:pPr>
      <w:pBdr>
        <w:top w:val="single" w:sz="4" w:space="10" w:color="6E6E6E" w:themeColor="accent1" w:themeShade="80"/>
        <w:bottom w:val="single" w:sz="4" w:space="10" w:color="6E6E6E" w:themeColor="accent1" w:themeShade="80"/>
      </w:pBdr>
      <w:spacing w:before="360" w:after="360"/>
      <w:ind w:left="864" w:right="864" w:firstLine="0"/>
      <w:jc w:val="center"/>
    </w:pPr>
    <w:rPr>
      <w:i/>
      <w:iCs/>
      <w:color w:val="6E6E6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EB69D3"/>
    <w:rPr>
      <w:i/>
      <w:iCs/>
      <w:color w:val="6E6E6E" w:themeColor="accent1" w:themeShade="80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8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8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EB69D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EB69D3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EB69D3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B69D3"/>
    <w:rPr>
      <w:rFonts w:ascii="Consolas" w:hAnsi="Consolas" w:cs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customStyle="1" w:styleId="Title2">
    <w:name w:val="Title 2"/>
    <w:basedOn w:val="Normal"/>
    <w:uiPriority w:val="1"/>
    <w:qFormat/>
    <w:pPr>
      <w:ind w:firstLine="0"/>
      <w:jc w:val="center"/>
    </w:p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99"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3F7CBD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7"/>
    <w:qFormat/>
    <w:pPr>
      <w:spacing w:before="240"/>
      <w:ind w:firstLine="0"/>
      <w:contextualSpacing/>
    </w:pPr>
  </w:style>
  <w:style w:type="paragraph" w:styleId="Footer">
    <w:name w:val="footer"/>
    <w:basedOn w:val="Normal"/>
    <w:link w:val="FooterChar"/>
    <w:uiPriority w:val="99"/>
    <w:qFormat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2E59"/>
  </w:style>
  <w:style w:type="character" w:styleId="CommentReference">
    <w:name w:val="annotation reference"/>
    <w:basedOn w:val="DefaultParagraphFont"/>
    <w:uiPriority w:val="99"/>
    <w:semiHidden/>
    <w:unhideWhenUsed/>
    <w:rsid w:val="00EB69D3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EB69D3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B69D3"/>
    <w:rPr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B69D3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EB69D3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EB69D3"/>
    <w:rPr>
      <w:rFonts w:ascii="Consolas" w:hAnsi="Consolas"/>
      <w:sz w:val="22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B69D3"/>
    <w:pPr>
      <w:spacing w:before="240"/>
      <w:ind w:firstLine="720"/>
      <w:jc w:val="left"/>
      <w:outlineLvl w:val="9"/>
    </w:pPr>
    <w:rPr>
      <w:b w:val="0"/>
      <w:bCs w:val="0"/>
      <w:color w:val="6E6E6E" w:themeColor="accent1" w:themeShade="80"/>
      <w:sz w:val="32"/>
      <w:szCs w:val="32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EB69D3"/>
    <w:rPr>
      <w:b/>
      <w:bCs/>
      <w:caps w:val="0"/>
      <w:smallCaps/>
      <w:color w:val="6E6E6E" w:themeColor="accent1" w:themeShade="80"/>
      <w:spacing w:val="5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EB69D3"/>
    <w:rPr>
      <w:i/>
      <w:iCs/>
      <w:color w:val="6E6E6E" w:themeColor="accent1" w:themeShade="80"/>
    </w:rPr>
  </w:style>
  <w:style w:type="table" w:styleId="GridTable4-Accent4">
    <w:name w:val="Grid Table 4 Accent 4"/>
    <w:basedOn w:val="TableNormal"/>
    <w:uiPriority w:val="49"/>
    <w:rsid w:val="003F7CBD"/>
    <w:pPr>
      <w:spacing w:line="240" w:lineRule="auto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1">
    <w:name w:val="Grid Table 2 Accent 1"/>
    <w:basedOn w:val="TableNormal"/>
    <w:uiPriority w:val="47"/>
    <w:rsid w:val="008A78F1"/>
    <w:pPr>
      <w:spacing w:line="240" w:lineRule="auto"/>
    </w:pPr>
    <w:tblPr>
      <w:tblStyleRowBandSize w:val="1"/>
      <w:tblStyleColBandSize w:val="1"/>
      <w:tblBorders>
        <w:top w:val="single" w:sz="2" w:space="0" w:color="EAEAEA" w:themeColor="accent1" w:themeTint="99"/>
        <w:bottom w:val="single" w:sz="2" w:space="0" w:color="EAEAEA" w:themeColor="accent1" w:themeTint="99"/>
        <w:insideH w:val="single" w:sz="2" w:space="0" w:color="EAEAEA" w:themeColor="accent1" w:themeTint="99"/>
        <w:insideV w:val="single" w:sz="2" w:space="0" w:color="EAEAEA" w:themeColor="accent1" w:themeTint="99"/>
      </w:tblBorders>
      <w:tblCellMar>
        <w:left w:w="0" w:type="dxa"/>
        <w:right w:w="0" w:type="dxa"/>
      </w:tblCellMar>
    </w:tblPr>
    <w:tblStylePr w:type="firstRow">
      <w:rPr>
        <w:b w:val="0"/>
        <w:bCs/>
        <w:i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A564F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83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8404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4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2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4937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5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1088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oi.org/10.1126/sciadv.abb9415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doi.org/10.1126/sciadv.aaz2166" TargetMode="External"/><Relationship Id="rId4" Type="http://schemas.openxmlformats.org/officeDocument/2006/relationships/styles" Target="styles.xml"/><Relationship Id="rId9" Type="http://schemas.openxmlformats.org/officeDocument/2006/relationships/hyperlink" Target="https://doi.org/10.1038/s41467-019-08806-w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3522\AppData\Roaming\Microsoft\Templates\APA%20style%20paper.dotx" TargetMode="Externa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6C6C6C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employees xmlns="http://schemas.microsoft.com/temp/samples">
  <employee>
    <CustomerName>&lt;?xml version="1.0" standalone="yes"?&gt;
&lt;?mso-application progid="Word.Document"?&gt;
&lt;pkg:package xmlns:pkg="http://schemas.microsoft.com/office/2006/xmlPackage"&gt;&lt;pkg:part pkg:name="/_rels/.rels" pkg:contentType="application/vnd.openxmlformats-package.relationships+xml" pkg:padding="512"&gt;&lt;pkg:xmlData&gt;&lt;Relationships xmlns="http://schemas.openxmlformats.org/package/2006/relationships"&gt;&lt;Relationship Id="rId1" Type="http://schemas.openxmlformats.org/officeDocument/2006/relationships/officeDocument" Target="word/document.xml"/&gt;&lt;/Relationships&gt;&lt;/pkg:xmlData&gt;&lt;/pkg:part&gt;&lt;pkg:part pkg:name="/word/document.xml" pkg:contentType="application/vnd.openxmlformats-officedocument.wordprocessingml.document.main+xml"&gt;&lt;pkg:xmlData&gt;&lt;w:document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wp14"&gt;&lt;w:body&gt;&lt;w:p w:rsidR="00000000" w:rsidRDefault="00CE2F6A"&gt;&lt;w:r&gt;&lt;w:t&gt;Evolutionary Basis of Sleep&lt;/w:t&gt;&lt;/w:r&gt;&lt;/w:p&gt;&lt;w:sectPr w:rsidR="00000000"&gt;&lt;w:pgSz w:w="12240" w:h="15840"/&gt;&lt;w:pgMar w:top="1440" w:right="1440" w:bottom="1440" w:left="1440" w:header="720" w:footer="720" w:gutter="0"/&gt;&lt;w:cols w:space="720"/&gt;&lt;/w:sectPr&gt;&lt;/w:body&gt;&lt;/w:document&gt;&lt;/pkg:xmlData&gt;&lt;/pkg:part&gt;&lt;pkg:part pkg:name="/word/_rels/document.xml.rels" pkg:contentType="application/vnd.openxmlformats-package.relationships+xml" pkg:padding="256"&gt;&lt;pkg:xmlData&gt;&lt;Relationships xmlns="http://schemas.openxmlformats.org/package/2006/relationships"&gt;&lt;Relationship Id="rId1" Type="http://schemas.openxmlformats.org/officeDocument/2006/relationships/styles" Target="styles.xml"/&gt;&lt;/Relationships&gt;&lt;/pkg:xmlData&gt;&lt;/pkg:part&gt;&lt;pkg:part pkg:name="/word/styles.xml" pkg:contentType="application/vnd.openxmlformats-officedocument.wordprocessingml.styles+xml"&gt;&lt;pkg:xmlData&gt;&lt;w:styles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w16sdtdh"&gt;&lt;w:docDefaults&gt;&lt;w:rPrDefault&gt;&lt;w:rPr&gt;&lt;w:rFonts w:asciiTheme="minorHAnsi" w:eastAsiaTheme="minorEastAsia" w:hAnsiTheme="minorHAnsi" w:cstheme="minorBidi"/&gt;&lt;w:color w:val="000000" w:themeColor="text1"/&gt;&lt;w:sz w:val="24"/&gt;&lt;w:szCs w:val="24"/&gt;&lt;w:lang w:val="en-US" w:eastAsia="ja-JP" w:bidi="ar-SA"/&gt;&lt;/w:rPr&gt;&lt;/w:rPrDefault&gt;&lt;w:pPrDefault&gt;&lt;w:pPr&gt;&lt;w:spacing w:line="480" w:lineRule="auto"/&gt;&lt;w:ind w:firstLine="720"/&gt;&lt;/w:pPr&gt;&lt;/w:pPrDefault&gt;&lt;/w:docDefaults&gt;&lt;w:style w:type="paragraph" w:default="1" w:styleId="Normal"&gt;&lt;w:name w:val="Normal"/&gt;&lt;w:qFormat/&gt;&lt;/w:style&gt;&lt;w:style w:type="character" w:default="1" w:styleId="DefaultParagraphFont"&gt;&lt;w:name w:val="Default Paragraph Font"/&gt;&lt;w:uiPriority w:val="1"/&gt;&lt;w:semiHidden/&gt;&lt;w:unhideWhenUsed/&gt;&lt;/w:style&gt;&lt;w:style w:type="table" w:default="1" w:styleId="TableNormal"&gt;&lt;w:name w:val="Normal Table"/&gt;&lt;w:uiPriority w:val="99"/&gt;&lt;w:semiHidden/&gt;&lt;w:unhideWhenUsed/&gt;&lt;w:tblPr&gt;&lt;w:tblInd w:w="0" w:type="dxa"/&gt;&lt;w:tblCellMar&gt;&lt;w:top w:w="0" w:type="dxa"/&gt;&lt;w:left w:w="108" w:type="dxa"/&gt;&lt;w:bottom w:w="0" w:type="dxa"/&gt;&lt;w:right w:w="108" w:type="dxa"/&gt;&lt;/w:tblCellMar&gt;&lt;/w:tblPr&gt;&lt;/w:style&gt;&lt;w:style w:type="numbering" w:default="1" w:styleId="NoList"&gt;&lt;w:name w:val="No List"/&gt;&lt;w:uiPriority w:val="99"/&gt;&lt;w:semiHidden/&gt;&lt;w:unhideWhenUsed/&gt;&lt;/w:style&gt;&lt;/w:styles&gt;&lt;/pkg:xmlData&gt;&lt;/pkg:part&gt;&lt;/pkg:package&gt;
</CustomerName>
    <CompanyName/>
    <SenderAddress/>
    <Address/>
  </employee>
</employe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8E728A-96FF-4995-885C-5AF887AB0C35}">
  <ds:schemaRefs>
    <ds:schemaRef ds:uri="http://schemas.microsoft.com/temp/samples"/>
  </ds:schemaRefs>
</ds:datastoreItem>
</file>

<file path=customXml/itemProps2.xml><?xml version="1.0" encoding="utf-8"?>
<ds:datastoreItem xmlns:ds="http://schemas.openxmlformats.org/officeDocument/2006/customXml" ds:itemID="{0D181A23-612A-473F-A673-77E565BE64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style paper</Template>
  <TotalTime>1</TotalTime>
  <Pages>10</Pages>
  <Words>1874</Words>
  <Characters>10683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Gardner</dc:creator>
  <cp:keywords/>
  <dc:description/>
  <cp:lastModifiedBy>Matheus Silva</cp:lastModifiedBy>
  <cp:revision>2</cp:revision>
  <cp:lastPrinted>2021-06-11T22:46:00Z</cp:lastPrinted>
  <dcterms:created xsi:type="dcterms:W3CDTF">2021-07-08T02:16:00Z</dcterms:created>
  <dcterms:modified xsi:type="dcterms:W3CDTF">2021-07-08T02:16:00Z</dcterms:modified>
</cp:coreProperties>
</file>